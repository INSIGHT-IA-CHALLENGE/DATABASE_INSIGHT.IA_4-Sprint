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6739E5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6D7C4AFC" w:rsidR="00D95FC7" w:rsidRDefault="008E35F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  <w:color w:val="FF0000"/>
        </w:rPr>
        <w:t>DISCIPLINA</w:t>
      </w:r>
    </w:p>
    <w:p w14:paraId="217905AD" w14:textId="2EE5D52A" w:rsidR="00987BE0" w:rsidRDefault="00791F64" w:rsidP="008E35F7">
      <w:pPr>
        <w:pStyle w:val="SubTtulo-AutoreVerso"/>
        <w:rPr>
          <w:rStyle w:val="SubTtulo-AutoreVersoChar"/>
          <w:b/>
        </w:rPr>
      </w:pPr>
      <w:proofErr w:type="spellStart"/>
      <w:r w:rsidRPr="00791F64">
        <w:rPr>
          <w:rStyle w:val="SubTtulo-AutoreVersoChar"/>
          <w:b/>
        </w:rPr>
        <w:t>Database</w:t>
      </w:r>
      <w:proofErr w:type="spellEnd"/>
      <w:r w:rsidRPr="00791F64">
        <w:rPr>
          <w:rStyle w:val="SubTtulo-AutoreVersoChar"/>
          <w:b/>
        </w:rPr>
        <w:t xml:space="preserve"> </w:t>
      </w:r>
      <w:proofErr w:type="spellStart"/>
      <w:r w:rsidRPr="00791F64">
        <w:rPr>
          <w:rStyle w:val="SubTtulo-AutoreVersoChar"/>
          <w:b/>
        </w:rPr>
        <w:t>Application</w:t>
      </w:r>
      <w:proofErr w:type="spellEnd"/>
      <w:r w:rsidRPr="00791F64">
        <w:rPr>
          <w:rStyle w:val="SubTtulo-AutoreVersoChar"/>
          <w:b/>
        </w:rPr>
        <w:t xml:space="preserve"> &amp; Data Science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bookmarkStart w:id="1" w:name="_Hlk145366704"/>
    <w:p w14:paraId="0CFF1921" w14:textId="6324511B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0E19B461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0949B3F6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48010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6A613E9F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93038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61D40DE6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Breno Massa Martins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0EE57AB7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93090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35B81764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Gustavo </w:t>
            </w:r>
            <w:proofErr w:type="spellStart"/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Balero</w:t>
            </w:r>
            <w:proofErr w:type="spellEnd"/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Cosse</w:t>
            </w:r>
            <w:proofErr w:type="spellEnd"/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de Sousa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2F5A4A4F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94280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3C4A8299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Gustavo Henrique Moura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1AB93251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93567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DFAE579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Pedro Henrique Vidal da Silva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2F837899" w:rsidR="008E35F7" w:rsidRPr="00D95FC7" w:rsidRDefault="000A7F6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95224 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61B646B1" w:rsidR="008E35F7" w:rsidRPr="00D95FC7" w:rsidRDefault="000A7F6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Leonard </w:t>
            </w:r>
            <w:proofErr w:type="spellStart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Karic</w:t>
            </w:r>
            <w:proofErr w:type="spellEnd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Klovrza</w:t>
            </w:r>
            <w:proofErr w:type="spellEnd"/>
          </w:p>
        </w:tc>
      </w:tr>
      <w:tr w:rsidR="0007605F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101B58BC" w:rsidR="0007605F" w:rsidRPr="00D95FC7" w:rsidRDefault="0007605F" w:rsidP="000760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93897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0427CBB7" w:rsidR="0007605F" w:rsidRPr="00D95FC7" w:rsidRDefault="0007605F" w:rsidP="000760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Marcelo Gimenes</w:t>
            </w:r>
          </w:p>
        </w:tc>
      </w:tr>
      <w:tr w:rsidR="0007605F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07605F" w:rsidRPr="00D95FC7" w:rsidRDefault="0007605F" w:rsidP="000760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07605F" w:rsidRPr="00D95FC7" w:rsidRDefault="0007605F" w:rsidP="0007605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bookmarkEnd w:id="1"/>
    <w:p w14:paraId="2223ABAB" w14:textId="77777777" w:rsidR="00A36C8B" w:rsidRDefault="00A36C8B" w:rsidP="008E35F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1878BCF6" w14:textId="314123D1" w:rsidR="008E35F7" w:rsidRDefault="00FE3FD9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7CFDF3D">
        <w:rPr>
          <w:rFonts w:cs="Arial"/>
          <w:caps w:val="0"/>
        </w:rPr>
        <w:fldChar w:fldCharType="begin"/>
      </w:r>
      <w:r w:rsidR="00987BE0" w:rsidRPr="00DD4AD9">
        <w:rPr>
          <w:rFonts w:cs="Arial"/>
          <w:caps w:val="0"/>
        </w:rPr>
        <w:instrText xml:space="preserve"> TOC \o "1-3" \h \z \u </w:instrText>
      </w:r>
      <w:r w:rsidRPr="07CFDF3D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  <w:fldChar w:fldCharType="separate"/>
        </w:r>
        <w:r w:rsidR="00F37A2F">
          <w:rPr>
            <w:b/>
            <w:bCs/>
            <w:webHidden/>
          </w:rPr>
          <w:t>Erro! Indicador não definido.</w:t>
        </w:r>
        <w:r w:rsidR="008E35F7">
          <w:rPr>
            <w:webHidden/>
          </w:rPr>
          <w:fldChar w:fldCharType="end"/>
        </w:r>
      </w:hyperlink>
    </w:p>
    <w:p w14:paraId="6AF5F737" w14:textId="663CFA6A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  <w:fldChar w:fldCharType="separate"/>
        </w:r>
        <w:r w:rsidR="00F37A2F">
          <w:rPr>
            <w:b/>
            <w:bCs/>
            <w:noProof/>
            <w:webHidden/>
          </w:rPr>
          <w:t>Erro! Indicador não definido.</w:t>
        </w:r>
        <w:r w:rsidR="008E35F7">
          <w:rPr>
            <w:noProof/>
            <w:webHidden/>
          </w:rPr>
          <w:fldChar w:fldCharType="end"/>
        </w:r>
      </w:hyperlink>
    </w:p>
    <w:p w14:paraId="7919EE9D" w14:textId="0C517690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_Toc67673071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F37A2F">
          <w:rPr>
            <w:noProof/>
            <w:webHidden/>
          </w:rPr>
          <w:t>10</w:t>
        </w:r>
        <w:r w:rsidR="008E35F7">
          <w:rPr>
            <w:noProof/>
            <w:webHidden/>
          </w:rPr>
          <w:fldChar w:fldCharType="end"/>
        </w:r>
      </w:hyperlink>
    </w:p>
    <w:p w14:paraId="72E40421" w14:textId="6887192E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_Toc67673072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F37A2F">
          <w:rPr>
            <w:noProof/>
            <w:webHidden/>
          </w:rPr>
          <w:t>11</w:t>
        </w:r>
        <w:r w:rsidR="008E35F7">
          <w:rPr>
            <w:noProof/>
            <w:webHidden/>
          </w:rPr>
          <w:fldChar w:fldCharType="end"/>
        </w:r>
      </w:hyperlink>
    </w:p>
    <w:p w14:paraId="307F5303" w14:textId="59AFCFDD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_Toc67673073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F37A2F">
          <w:rPr>
            <w:noProof/>
            <w:webHidden/>
          </w:rPr>
          <w:t>12</w:t>
        </w:r>
        <w:r w:rsidR="008E35F7">
          <w:rPr>
            <w:noProof/>
            <w:webHidden/>
          </w:rPr>
          <w:fldChar w:fldCharType="end"/>
        </w:r>
      </w:hyperlink>
    </w:p>
    <w:p w14:paraId="1FA058A8" w14:textId="75E15740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F37A2F">
          <w:rPr>
            <w:noProof/>
            <w:webHidden/>
          </w:rPr>
          <w:t>15</w:t>
        </w:r>
        <w:r w:rsidR="008E35F7">
          <w:rPr>
            <w:noProof/>
            <w:webHidden/>
          </w:rPr>
          <w:fldChar w:fldCharType="end"/>
        </w:r>
      </w:hyperlink>
    </w:p>
    <w:p w14:paraId="6575F235" w14:textId="1FBD4B23" w:rsidR="008E35F7" w:rsidRDefault="0000000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F37A2F">
          <w:rPr>
            <w:webHidden/>
          </w:rPr>
          <w:t>20</w:t>
        </w:r>
        <w:r w:rsidR="008E35F7">
          <w:rPr>
            <w:webHidden/>
          </w:rPr>
          <w:fldChar w:fldCharType="end"/>
        </w:r>
      </w:hyperlink>
    </w:p>
    <w:p w14:paraId="78D9B889" w14:textId="3BD192FB" w:rsidR="008E35F7" w:rsidRDefault="0000000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F37A2F">
          <w:rPr>
            <w:webHidden/>
          </w:rPr>
          <w:t>21</w:t>
        </w:r>
        <w:r w:rsidR="008E35F7">
          <w:rPr>
            <w:webHidden/>
          </w:rPr>
          <w:fldChar w:fldCharType="end"/>
        </w:r>
      </w:hyperlink>
    </w:p>
    <w:p w14:paraId="53896571" w14:textId="18E3EF09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_Toc67673077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F37A2F">
          <w:rPr>
            <w:noProof/>
            <w:webHidden/>
          </w:rPr>
          <w:t>21</w:t>
        </w:r>
        <w:r w:rsidR="008E35F7">
          <w:rPr>
            <w:noProof/>
            <w:webHidden/>
          </w:rPr>
          <w:fldChar w:fldCharType="end"/>
        </w:r>
      </w:hyperlink>
    </w:p>
    <w:p w14:paraId="27038A32" w14:textId="34485967" w:rsidR="00FE3FD9" w:rsidRDefault="00FE3FD9" w:rsidP="07CFDF3D">
      <w:pPr>
        <w:pStyle w:val="Ttulo2"/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7CFDF3D">
        <w:rPr>
          <w:rFonts w:cs="Arial"/>
        </w:rPr>
        <w:fldChar w:fldCharType="end"/>
      </w:r>
    </w:p>
    <w:p w14:paraId="141C3CA1" w14:textId="4637909D" w:rsidR="67AC0015" w:rsidRDefault="67AC0015" w:rsidP="07CFDF3D">
      <w:pPr>
        <w:pStyle w:val="Ttulo-Sumrios"/>
      </w:pPr>
      <w:r>
        <w:t>2 – Dicionário de Dados</w:t>
      </w:r>
    </w:p>
    <w:p w14:paraId="1EA7361F" w14:textId="6B0903C7" w:rsidR="07CFDF3D" w:rsidRDefault="07CFDF3D" w:rsidP="07CFDF3D">
      <w:pPr>
        <w:pStyle w:val="PargrafodaLista"/>
      </w:pPr>
    </w:p>
    <w:p w14:paraId="4FFBC54D" w14:textId="77777777" w:rsidR="00745816" w:rsidRDefault="00745816" w:rsidP="00745816">
      <w:pPr>
        <w:pStyle w:val="PargrafodaLista"/>
      </w:pPr>
    </w:p>
    <w:p w14:paraId="3ACCF63E" w14:textId="77777777" w:rsidR="00745816" w:rsidRPr="00745816" w:rsidRDefault="00745816" w:rsidP="00745816">
      <w:pPr>
        <w:pStyle w:val="PargrafodaLista"/>
      </w:pPr>
    </w:p>
    <w:tbl>
      <w:tblPr>
        <w:tblpPr w:leftFromText="141" w:rightFromText="141" w:vertAnchor="page" w:horzAnchor="margin" w:tblpY="2364"/>
        <w:tblW w:w="144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5"/>
        <w:gridCol w:w="2389"/>
        <w:gridCol w:w="2456"/>
        <w:gridCol w:w="2288"/>
        <w:gridCol w:w="3439"/>
      </w:tblGrid>
      <w:tr w:rsidR="00FE3FD9" w14:paraId="312F2A3E" w14:textId="77777777" w:rsidTr="07CFDF3D">
        <w:trPr>
          <w:trHeight w:val="294"/>
        </w:trPr>
        <w:tc>
          <w:tcPr>
            <w:tcW w:w="39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019F15" w14:textId="77777777" w:rsidR="00FE3FD9" w:rsidRDefault="00FE3FD9" w:rsidP="00FE3FD9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Tabela</w:t>
            </w:r>
          </w:p>
        </w:tc>
        <w:tc>
          <w:tcPr>
            <w:tcW w:w="1057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40C0BF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color w:val="000000" w:themeColor="text1"/>
                <w:lang w:eastAsia="pt-BR"/>
              </w:rPr>
            </w:pPr>
            <w:r w:rsidRPr="001E3FD6">
              <w:rPr>
                <w:rFonts w:ascii="Courier New" w:hAnsi="Courier New" w:cs="Courier New"/>
                <w:color w:val="000000" w:themeColor="text1"/>
                <w:lang w:eastAsia="pt-BR"/>
              </w:rPr>
              <w:t>T_INSIGHTIA_USUARIO</w:t>
            </w:r>
          </w:p>
        </w:tc>
      </w:tr>
      <w:tr w:rsidR="00FE3FD9" w14:paraId="7FFE0140" w14:textId="77777777" w:rsidTr="07CFDF3D">
        <w:trPr>
          <w:trHeight w:val="308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74519B" w14:textId="77777777" w:rsidR="00FE3FD9" w:rsidRDefault="00FE3FD9" w:rsidP="00FE3FD9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  <w:tc>
          <w:tcPr>
            <w:tcW w:w="1057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6B9347" w14:textId="77777777" w:rsidR="00FE3FD9" w:rsidRDefault="00FE3FD9" w:rsidP="00FE3FD9">
            <w:pPr>
              <w:pStyle w:val="Figura"/>
              <w:rPr>
                <w:lang w:eastAsia="pt-BR"/>
              </w:rPr>
            </w:pPr>
            <w:r>
              <w:rPr>
                <w:color w:val="000000" w:themeColor="text1"/>
                <w:lang w:eastAsia="pt-BR"/>
              </w:rPr>
              <w:t>Tabela de Usuário. Relaciona-se com a tabela ANÚNCIO E TRANSACAO</w:t>
            </w:r>
          </w:p>
        </w:tc>
      </w:tr>
      <w:tr w:rsidR="00FE3FD9" w14:paraId="4D89D158" w14:textId="77777777" w:rsidTr="07CFDF3D">
        <w:trPr>
          <w:trHeight w:val="250"/>
        </w:trPr>
        <w:tc>
          <w:tcPr>
            <w:tcW w:w="39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82FB32" w14:textId="77777777" w:rsidR="00FE3FD9" w:rsidRDefault="00FE3FD9" w:rsidP="00FE3FD9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3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EB8C40" w14:textId="77777777" w:rsidR="00FE3FD9" w:rsidRDefault="00FE3FD9" w:rsidP="00FE3FD9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4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7039FC" w14:textId="77777777" w:rsidR="00FE3FD9" w:rsidRDefault="00FE3FD9" w:rsidP="00FE3FD9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6D3E02" w14:textId="77777777" w:rsidR="00FE3FD9" w:rsidRDefault="00FE3FD9" w:rsidP="00FE3FD9">
            <w:pPr>
              <w:pStyle w:val="Figura"/>
              <w:rPr>
                <w:sz w:val="20"/>
                <w:szCs w:val="20"/>
                <w:lang w:eastAsia="pt-BR"/>
              </w:rPr>
            </w:pPr>
            <w:proofErr w:type="spellStart"/>
            <w:r>
              <w:rPr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9F094D0" w14:textId="77777777" w:rsidR="00FE3FD9" w:rsidRDefault="00FE3FD9" w:rsidP="00FE3FD9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Descrição</w:t>
            </w:r>
          </w:p>
        </w:tc>
      </w:tr>
      <w:tr w:rsidR="00FE3FD9" w14:paraId="5F05F3AD" w14:textId="77777777" w:rsidTr="07CFDF3D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0F862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USUARIO_ID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B59227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B4D81B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D359E7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2CC171" w14:textId="77777777" w:rsidR="00FE3FD9" w:rsidRDefault="00FE3FD9" w:rsidP="00FE3FD9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FE3FD9" w14:paraId="0534F32E" w14:textId="77777777" w:rsidTr="07CFDF3D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215B5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NM_USUARIO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E77CC6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A7E5D" w14:textId="77777777" w:rsidR="00FE3FD9" w:rsidRPr="006739E5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40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E9CBA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C8F6C27" w14:textId="77777777" w:rsidR="00FE3FD9" w:rsidRDefault="00FE3FD9" w:rsidP="00FE3FD9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nome do usuário</w:t>
            </w:r>
          </w:p>
        </w:tc>
      </w:tr>
      <w:tr w:rsidR="00FE3FD9" w14:paraId="1B01B11A" w14:textId="77777777" w:rsidTr="07CFDF3D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1EB79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DS_EMAIL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370E6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F0FA1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E778CA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911CD66" w14:textId="77777777" w:rsidR="00FE3FD9" w:rsidRDefault="00FE3FD9" w:rsidP="00FE3FD9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Email do usuário</w:t>
            </w:r>
          </w:p>
        </w:tc>
      </w:tr>
      <w:tr w:rsidR="00FE3FD9" w14:paraId="15D80716" w14:textId="77777777" w:rsidTr="07CFDF3D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3ED44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DS_SENHA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E213BB" w14:textId="77777777" w:rsidR="00FE3FD9" w:rsidRDefault="00FE3FD9" w:rsidP="00FE3FD9">
            <w:pPr>
              <w:pStyle w:val="Figura"/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1BD874" w14:textId="77777777" w:rsidR="00FE3FD9" w:rsidRPr="006739E5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BCD29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00A4A7A" w14:textId="77777777" w:rsidR="00FE3FD9" w:rsidRDefault="00FE3FD9" w:rsidP="00FE3FD9">
            <w:pPr>
              <w:pStyle w:val="Figura"/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Senha do usuário</w:t>
            </w:r>
          </w:p>
        </w:tc>
      </w:tr>
      <w:tr w:rsidR="00FE3FD9" w14:paraId="66C30645" w14:textId="77777777" w:rsidTr="07CFDF3D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948586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NR_SALDO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D337CD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110904F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9,2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37D028F" w14:textId="77777777" w:rsidR="00FE3FD9" w:rsidRDefault="00FE3FD9" w:rsidP="00FE3FD9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D81C4F" w14:textId="77777777" w:rsidR="00FE3FD9" w:rsidRDefault="00FE3FD9" w:rsidP="00FE3FD9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Saldo do usuário</w:t>
            </w:r>
          </w:p>
        </w:tc>
      </w:tr>
    </w:tbl>
    <w:p w14:paraId="63664FF9" w14:textId="77777777" w:rsidR="00745816" w:rsidRDefault="00745816" w:rsidP="008E35F7">
      <w:pPr>
        <w:pStyle w:val="Ttulo-Sumrios"/>
      </w:pPr>
    </w:p>
    <w:p w14:paraId="769B7718" w14:textId="77777777" w:rsidR="00745816" w:rsidRDefault="00745816" w:rsidP="008E35F7">
      <w:pPr>
        <w:pStyle w:val="Ttulo-Sumrios"/>
      </w:pPr>
    </w:p>
    <w:p w14:paraId="7B8F5EDF" w14:textId="77777777" w:rsidR="00745816" w:rsidRPr="0027353F" w:rsidRDefault="00745816" w:rsidP="008E35F7">
      <w:pPr>
        <w:pStyle w:val="Ttulo-Sumrios"/>
      </w:pPr>
    </w:p>
    <w:tbl>
      <w:tblPr>
        <w:tblpPr w:leftFromText="141" w:rightFromText="141" w:vertAnchor="page" w:horzAnchor="margin" w:tblpY="2364"/>
        <w:tblW w:w="144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5"/>
        <w:gridCol w:w="2389"/>
        <w:gridCol w:w="2456"/>
        <w:gridCol w:w="2288"/>
        <w:gridCol w:w="3439"/>
      </w:tblGrid>
      <w:tr w:rsidR="00FE3FD9" w14:paraId="7008857F" w14:textId="77777777" w:rsidTr="000527B2">
        <w:trPr>
          <w:trHeight w:val="294"/>
        </w:trPr>
        <w:tc>
          <w:tcPr>
            <w:tcW w:w="39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A0CDCE" w14:textId="77777777" w:rsidR="00FE3FD9" w:rsidRDefault="00FE3FD9" w:rsidP="000527B2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Tabela</w:t>
            </w:r>
          </w:p>
        </w:tc>
        <w:tc>
          <w:tcPr>
            <w:tcW w:w="1057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045A4A" w14:textId="61A5136A" w:rsidR="00FE3FD9" w:rsidRDefault="00FE3FD9" w:rsidP="000527B2">
            <w:pPr>
              <w:pStyle w:val="Figura"/>
              <w:rPr>
                <w:rFonts w:ascii="Courier New" w:hAnsi="Courier New" w:cs="Courier New"/>
                <w:color w:val="000000" w:themeColor="text1"/>
                <w:lang w:eastAsia="pt-BR"/>
              </w:rPr>
            </w:pPr>
            <w:r w:rsidRPr="001E3FD6">
              <w:rPr>
                <w:rFonts w:ascii="Courier New" w:hAnsi="Courier New" w:cs="Courier New"/>
                <w:color w:val="000000" w:themeColor="text1"/>
                <w:lang w:eastAsia="pt-BR"/>
              </w:rPr>
              <w:t>T_INSIGHTIA_</w:t>
            </w:r>
            <w:r>
              <w:rPr>
                <w:rFonts w:ascii="Courier New" w:hAnsi="Courier New" w:cs="Courier New"/>
                <w:color w:val="000000" w:themeColor="text1"/>
                <w:lang w:eastAsia="pt-BR"/>
              </w:rPr>
              <w:t>TRANSACAO</w:t>
            </w:r>
          </w:p>
        </w:tc>
      </w:tr>
      <w:tr w:rsidR="00FE3FD9" w14:paraId="09B1C223" w14:textId="77777777" w:rsidTr="000527B2">
        <w:trPr>
          <w:trHeight w:val="308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F65752" w14:textId="77777777" w:rsidR="00FE3FD9" w:rsidRDefault="00FE3FD9" w:rsidP="000527B2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  <w:tc>
          <w:tcPr>
            <w:tcW w:w="1057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8093C5" w14:textId="78A90B4B" w:rsidR="00FE3FD9" w:rsidRDefault="00FE3FD9" w:rsidP="000527B2">
            <w:pPr>
              <w:pStyle w:val="Figura"/>
              <w:rPr>
                <w:lang w:eastAsia="pt-BR"/>
              </w:rPr>
            </w:pPr>
            <w:r>
              <w:rPr>
                <w:color w:val="000000" w:themeColor="text1"/>
                <w:lang w:eastAsia="pt-BR"/>
              </w:rPr>
              <w:t xml:space="preserve">Tabela de </w:t>
            </w:r>
            <w:r w:rsidR="00403151">
              <w:rPr>
                <w:color w:val="000000" w:themeColor="text1"/>
                <w:lang w:eastAsia="pt-BR"/>
              </w:rPr>
              <w:t>Transação</w:t>
            </w:r>
            <w:r>
              <w:rPr>
                <w:color w:val="000000" w:themeColor="text1"/>
                <w:lang w:eastAsia="pt-BR"/>
              </w:rPr>
              <w:t>. Relaciona-se com a tabela USUARIO</w:t>
            </w:r>
          </w:p>
        </w:tc>
      </w:tr>
      <w:tr w:rsidR="00FE3FD9" w14:paraId="1BCD1F9A" w14:textId="77777777" w:rsidTr="000527B2">
        <w:trPr>
          <w:trHeight w:val="250"/>
        </w:trPr>
        <w:tc>
          <w:tcPr>
            <w:tcW w:w="39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717CD4" w14:textId="77777777" w:rsidR="00FE3FD9" w:rsidRDefault="00FE3FD9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3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CE88C3" w14:textId="77777777" w:rsidR="00FE3FD9" w:rsidRDefault="00FE3FD9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4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618014" w14:textId="77777777" w:rsidR="00FE3FD9" w:rsidRDefault="00FE3FD9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7B2D92" w14:textId="77777777" w:rsidR="00FE3FD9" w:rsidRDefault="00FE3FD9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proofErr w:type="spellStart"/>
            <w:r>
              <w:rPr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8901D9F" w14:textId="77777777" w:rsidR="00FE3FD9" w:rsidRDefault="00FE3FD9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Descrição</w:t>
            </w:r>
          </w:p>
        </w:tc>
      </w:tr>
      <w:tr w:rsidR="00FE3FD9" w14:paraId="1B5A0DDF" w14:textId="77777777" w:rsidTr="000527B2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420B52" w14:textId="25487432" w:rsidR="00FE3FD9" w:rsidRDefault="00FE3FD9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TRANSACAO_ID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B9215B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16E5B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39226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7A5D4C" w14:textId="1CB86A65" w:rsidR="00FE3FD9" w:rsidRDefault="00FE3FD9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3D4BE5">
              <w:rPr>
                <w:color w:val="000000" w:themeColor="text1"/>
                <w:sz w:val="20"/>
                <w:szCs w:val="20"/>
                <w:lang w:eastAsia="pt-BR"/>
              </w:rPr>
              <w:t>a transação</w:t>
            </w:r>
          </w:p>
        </w:tc>
      </w:tr>
      <w:tr w:rsidR="003D4BE5" w14:paraId="4A7F7C54" w14:textId="77777777" w:rsidTr="000527B2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B28EC7" w14:textId="5E482736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ID_USUARIO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1C3F10" w14:textId="55E7983E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9AC0953" w14:textId="30C85E89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7EE9E0D" w14:textId="47B2B9B9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323DF3" w14:textId="5FA513EB" w:rsidR="003D4BE5" w:rsidRDefault="003D4BE5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FE3FD9" w14:paraId="3B4B5ECE" w14:textId="77777777" w:rsidTr="000527B2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2DA25" w14:textId="0612FA33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DS_</w:t>
            </w:r>
            <w:r w:rsidR="003D4BE5">
              <w:rPr>
                <w:rFonts w:ascii="Courier New" w:hAnsi="Courier New" w:cs="Courier New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7B37D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7DB619" w14:textId="50ED387C" w:rsidR="00FE3FD9" w:rsidRP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FC84E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3742F68" w14:textId="633D0047" w:rsidR="00FE3FD9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Título de identificação da transação</w:t>
            </w:r>
          </w:p>
        </w:tc>
      </w:tr>
      <w:tr w:rsidR="00FE3FD9" w14:paraId="10330FD1" w14:textId="77777777" w:rsidTr="000527B2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80DD40" w14:textId="619FB3BC" w:rsidR="00FE3FD9" w:rsidRDefault="00FE3FD9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DS_TRANSACAO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4C6FA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23FC8" w14:textId="672054C7" w:rsidR="00FE3FD9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95C921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E51B900" w14:textId="083FD185" w:rsidR="00FE3FD9" w:rsidRDefault="003D4BE5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Descrição da transação</w:t>
            </w:r>
          </w:p>
        </w:tc>
      </w:tr>
      <w:tr w:rsidR="00FE3FD9" w14:paraId="069EED41" w14:textId="77777777" w:rsidTr="000527B2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27E19" w14:textId="383A02A3" w:rsidR="00FE3FD9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DT_CADASTRO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DC4F43" w14:textId="3F5672D7" w:rsidR="00FE3FD9" w:rsidRP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99070" w14:textId="460BA57E" w:rsidR="00FE3FD9" w:rsidRPr="006739E5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6DD06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5D9FBD5" w14:textId="6212EB0E" w:rsidR="00FE3FD9" w:rsidRDefault="003D4BE5" w:rsidP="000527B2">
            <w:pPr>
              <w:pStyle w:val="Figura"/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Data da transação</w:t>
            </w:r>
          </w:p>
        </w:tc>
      </w:tr>
      <w:tr w:rsidR="00FE3FD9" w14:paraId="4254936D" w14:textId="77777777" w:rsidTr="000527B2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A00860C" w14:textId="3BEFBF73" w:rsidR="00FE3FD9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VL_VALOR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232D03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D829DD6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9,2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6EDFB19" w14:textId="77777777" w:rsidR="00FE3FD9" w:rsidRDefault="00FE3FD9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C6DE8D" w14:textId="55421FAD" w:rsidR="00FE3FD9" w:rsidRDefault="003D4BE5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Valor da transação</w:t>
            </w:r>
          </w:p>
        </w:tc>
      </w:tr>
    </w:tbl>
    <w:p w14:paraId="6D8537A0" w14:textId="77777777" w:rsidR="00D71306" w:rsidRDefault="00D71306" w:rsidP="008E35F7">
      <w:pPr>
        <w:pStyle w:val="Ttulo-Sumrios"/>
      </w:pPr>
    </w:p>
    <w:p w14:paraId="655E4DCB" w14:textId="77777777" w:rsidR="003D4BE5" w:rsidRDefault="003D4BE5" w:rsidP="008E35F7">
      <w:pPr>
        <w:pStyle w:val="Ttulo-Sumrios"/>
      </w:pPr>
    </w:p>
    <w:tbl>
      <w:tblPr>
        <w:tblpPr w:leftFromText="141" w:rightFromText="141" w:vertAnchor="page" w:horzAnchor="margin" w:tblpY="2364"/>
        <w:tblW w:w="144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5"/>
        <w:gridCol w:w="2389"/>
        <w:gridCol w:w="2456"/>
        <w:gridCol w:w="2288"/>
        <w:gridCol w:w="3439"/>
      </w:tblGrid>
      <w:tr w:rsidR="003D4BE5" w14:paraId="188D60B1" w14:textId="77777777" w:rsidTr="04055ABA">
        <w:trPr>
          <w:trHeight w:val="294"/>
        </w:trPr>
        <w:tc>
          <w:tcPr>
            <w:tcW w:w="39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DBDB84" w14:textId="77777777" w:rsidR="003D4BE5" w:rsidRDefault="003D4BE5" w:rsidP="000527B2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Tabela</w:t>
            </w:r>
          </w:p>
        </w:tc>
        <w:tc>
          <w:tcPr>
            <w:tcW w:w="1057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8125A0" w14:textId="74AAEACB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lang w:eastAsia="pt-BR"/>
              </w:rPr>
            </w:pPr>
            <w:r w:rsidRPr="001E3FD6">
              <w:rPr>
                <w:rFonts w:ascii="Courier New" w:hAnsi="Courier New" w:cs="Courier New"/>
                <w:color w:val="000000" w:themeColor="text1"/>
                <w:lang w:eastAsia="pt-BR"/>
              </w:rPr>
              <w:t>T_INSIGHTIA_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lang w:eastAsia="pt-BR"/>
              </w:rPr>
              <w:t>ANUNCIO</w:t>
            </w:r>
            <w:proofErr w:type="gramEnd"/>
          </w:p>
        </w:tc>
      </w:tr>
      <w:tr w:rsidR="003D4BE5" w14:paraId="4CF7E157" w14:textId="77777777" w:rsidTr="04055ABA">
        <w:trPr>
          <w:trHeight w:val="308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C319A1" w14:textId="77777777" w:rsidR="003D4BE5" w:rsidRDefault="003D4BE5" w:rsidP="000527B2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  <w:tc>
          <w:tcPr>
            <w:tcW w:w="1057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BAF93A" w14:textId="0BC76187" w:rsidR="003D4BE5" w:rsidRDefault="003D4BE5" w:rsidP="000527B2">
            <w:pPr>
              <w:pStyle w:val="Figura"/>
              <w:rPr>
                <w:lang w:eastAsia="pt-BR"/>
              </w:rPr>
            </w:pPr>
            <w:r>
              <w:rPr>
                <w:color w:val="000000" w:themeColor="text1"/>
                <w:lang w:eastAsia="pt-BR"/>
              </w:rPr>
              <w:t xml:space="preserve">Tabela de </w:t>
            </w:r>
            <w:r w:rsidR="00403151">
              <w:rPr>
                <w:color w:val="000000" w:themeColor="text1"/>
                <w:lang w:eastAsia="pt-BR"/>
              </w:rPr>
              <w:t>Anúncio</w:t>
            </w:r>
            <w:r>
              <w:rPr>
                <w:color w:val="000000" w:themeColor="text1"/>
                <w:lang w:eastAsia="pt-BR"/>
              </w:rPr>
              <w:t xml:space="preserve">. Relaciona-se com a tabela </w:t>
            </w:r>
            <w:r w:rsidR="00403151">
              <w:rPr>
                <w:color w:val="000000" w:themeColor="text1"/>
                <w:lang w:eastAsia="pt-BR"/>
              </w:rPr>
              <w:t>COMANDO E INSIGHT</w:t>
            </w:r>
          </w:p>
        </w:tc>
      </w:tr>
      <w:tr w:rsidR="003D4BE5" w14:paraId="799B1312" w14:textId="77777777" w:rsidTr="04055ABA">
        <w:trPr>
          <w:trHeight w:val="250"/>
        </w:trPr>
        <w:tc>
          <w:tcPr>
            <w:tcW w:w="39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8CAB15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3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8C34B9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4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CF6CDA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8FEA9E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proofErr w:type="spellStart"/>
            <w:r>
              <w:rPr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828A050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Descrição</w:t>
            </w:r>
          </w:p>
        </w:tc>
      </w:tr>
      <w:tr w:rsidR="003D4BE5" w14:paraId="22529D7E" w14:textId="77777777" w:rsidTr="04055ABA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79CF6" w14:textId="0A877EA8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ANUNCIO</w:t>
            </w:r>
            <w:proofErr w:type="gramEnd"/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D7A48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991217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7F8D0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3F1122A" w14:textId="2CA426B0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 xml:space="preserve">Identificador único do anúncio </w:t>
            </w:r>
          </w:p>
        </w:tc>
      </w:tr>
      <w:tr w:rsidR="003D4BE5" w14:paraId="1C1B0D64" w14:textId="77777777" w:rsidTr="04055ABA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70A225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ID_USUARIO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094833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1238F71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429D66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9D0023" w14:textId="77777777" w:rsidR="003D4BE5" w:rsidRDefault="003D4BE5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3D4BE5" w14:paraId="351DF71A" w14:textId="77777777" w:rsidTr="04055ABA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D8487" w14:textId="6A9DA23F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SG_ATIVO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3208A8" w14:textId="5FFC57E7" w:rsidR="003D4BE5" w:rsidRDefault="3B491DFF" w:rsidP="04055ABA">
            <w:pPr>
              <w:pStyle w:val="Figura"/>
              <w:spacing w:line="259" w:lineRule="auto"/>
            </w:pPr>
            <w:r w:rsidRPr="04055ABA">
              <w:rPr>
                <w:rFonts w:ascii="Courier New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2F82A" w14:textId="3B0BDB7B" w:rsidR="003D4BE5" w:rsidRP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7722A6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3790767" w14:textId="3EE06292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Sigla de anúncio ativo/inativo</w:t>
            </w:r>
          </w:p>
        </w:tc>
      </w:tr>
      <w:tr w:rsidR="003D4BE5" w14:paraId="072D6A84" w14:textId="77777777" w:rsidTr="04055ABA">
        <w:trPr>
          <w:trHeight w:val="250"/>
        </w:trPr>
        <w:tc>
          <w:tcPr>
            <w:tcW w:w="3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9D5D83" w14:textId="3946D0F0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DS_DESCRICAO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945DB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999F2D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C5929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A757599" w14:textId="43B8445B" w:rsidR="003D4BE5" w:rsidRDefault="003D4BE5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 xml:space="preserve">Descrição do anúncio  </w:t>
            </w:r>
          </w:p>
        </w:tc>
      </w:tr>
    </w:tbl>
    <w:p w14:paraId="13F638E0" w14:textId="77777777" w:rsidR="003D4BE5" w:rsidRPr="0027353F" w:rsidRDefault="003D4BE5" w:rsidP="008E35F7">
      <w:pPr>
        <w:pStyle w:val="Ttulo-Sumrios"/>
      </w:pPr>
    </w:p>
    <w:p w14:paraId="2E82B55D" w14:textId="77777777" w:rsidR="00304E32" w:rsidRDefault="00304E32" w:rsidP="00304E32">
      <w:pPr>
        <w:pStyle w:val="PargrafodaLista"/>
      </w:pPr>
      <w:bookmarkStart w:id="2" w:name="_Hlk56715961"/>
    </w:p>
    <w:p w14:paraId="7D082D04" w14:textId="77777777" w:rsidR="00304E32" w:rsidRDefault="00304E32" w:rsidP="00304E32">
      <w:pPr>
        <w:pStyle w:val="PargrafodaLista"/>
      </w:pPr>
    </w:p>
    <w:tbl>
      <w:tblPr>
        <w:tblpPr w:leftFromText="141" w:rightFromText="141" w:vertAnchor="page" w:horzAnchor="margin" w:tblpY="2364"/>
        <w:tblW w:w="14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9"/>
        <w:gridCol w:w="2434"/>
        <w:gridCol w:w="2502"/>
        <w:gridCol w:w="2331"/>
        <w:gridCol w:w="3507"/>
      </w:tblGrid>
      <w:tr w:rsidR="003D4BE5" w14:paraId="75DDFF62" w14:textId="77777777" w:rsidTr="00403151">
        <w:trPr>
          <w:trHeight w:val="253"/>
        </w:trPr>
        <w:tc>
          <w:tcPr>
            <w:tcW w:w="39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1C318B" w14:textId="77777777" w:rsidR="003D4BE5" w:rsidRDefault="003D4BE5" w:rsidP="000527B2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Tabela</w:t>
            </w:r>
          </w:p>
        </w:tc>
        <w:tc>
          <w:tcPr>
            <w:tcW w:w="1077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A57DF5" w14:textId="69A70211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lang w:eastAsia="pt-BR"/>
              </w:rPr>
            </w:pPr>
            <w:r w:rsidRPr="001E3FD6">
              <w:rPr>
                <w:rFonts w:ascii="Courier New" w:hAnsi="Courier New" w:cs="Courier New"/>
                <w:color w:val="000000" w:themeColor="text1"/>
                <w:lang w:eastAsia="pt-BR"/>
              </w:rPr>
              <w:t>T_INSIGHTIA_</w:t>
            </w:r>
            <w:r>
              <w:rPr>
                <w:rFonts w:ascii="Courier New" w:hAnsi="Courier New" w:cs="Courier New"/>
                <w:color w:val="000000" w:themeColor="text1"/>
                <w:lang w:eastAsia="pt-BR"/>
              </w:rPr>
              <w:t>COMANDO</w:t>
            </w:r>
          </w:p>
        </w:tc>
      </w:tr>
      <w:tr w:rsidR="003D4BE5" w14:paraId="0FCB0BD4" w14:textId="77777777" w:rsidTr="00403151">
        <w:trPr>
          <w:trHeight w:val="265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9B5B92" w14:textId="77777777" w:rsidR="003D4BE5" w:rsidRDefault="003D4BE5" w:rsidP="000527B2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  <w:tc>
          <w:tcPr>
            <w:tcW w:w="1077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14CB60" w14:textId="2C8D762C" w:rsidR="003D4BE5" w:rsidRDefault="003D4BE5" w:rsidP="000527B2">
            <w:pPr>
              <w:pStyle w:val="Figura"/>
              <w:rPr>
                <w:lang w:eastAsia="pt-BR"/>
              </w:rPr>
            </w:pPr>
            <w:r>
              <w:rPr>
                <w:color w:val="000000" w:themeColor="text1"/>
                <w:lang w:eastAsia="pt-BR"/>
              </w:rPr>
              <w:t xml:space="preserve">Tabela de </w:t>
            </w:r>
            <w:r w:rsidR="00403151">
              <w:rPr>
                <w:color w:val="000000" w:themeColor="text1"/>
                <w:lang w:eastAsia="pt-BR"/>
              </w:rPr>
              <w:t>COMANDO</w:t>
            </w:r>
            <w:r>
              <w:rPr>
                <w:color w:val="000000" w:themeColor="text1"/>
                <w:lang w:eastAsia="pt-BR"/>
              </w:rPr>
              <w:t xml:space="preserve">. </w:t>
            </w:r>
          </w:p>
        </w:tc>
      </w:tr>
      <w:tr w:rsidR="003D4BE5" w14:paraId="1BAAAE54" w14:textId="77777777" w:rsidTr="00403151">
        <w:trPr>
          <w:trHeight w:val="215"/>
        </w:trPr>
        <w:tc>
          <w:tcPr>
            <w:tcW w:w="39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917158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4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B6390E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5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B779C6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C7506F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proofErr w:type="spellStart"/>
            <w:r>
              <w:rPr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5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865924E" w14:textId="77777777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Descrição</w:t>
            </w:r>
          </w:p>
        </w:tc>
      </w:tr>
      <w:tr w:rsidR="003D4BE5" w14:paraId="2123A6F4" w14:textId="77777777" w:rsidTr="00403151">
        <w:trPr>
          <w:trHeight w:val="215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E86E2" w14:textId="1816F4E6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ID_COMANDO</w:t>
            </w:r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9790C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59F65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0BDF5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2A438CB" w14:textId="360CD1CA" w:rsidR="003D4BE5" w:rsidRDefault="003D4BE5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403151">
              <w:rPr>
                <w:color w:val="000000" w:themeColor="text1"/>
                <w:sz w:val="20"/>
                <w:szCs w:val="20"/>
                <w:lang w:eastAsia="pt-BR"/>
              </w:rPr>
              <w:t>comando</w:t>
            </w:r>
            <w:r>
              <w:rPr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3D4BE5" w14:paraId="4D46297F" w14:textId="77777777" w:rsidTr="00403151">
        <w:trPr>
          <w:trHeight w:val="215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C8A4FF" w14:textId="79D2DA77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ANUNCIO</w:t>
            </w:r>
            <w:proofErr w:type="gramEnd"/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6EB9FA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E1A906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1E3919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815FD5" w14:textId="10F2F91A" w:rsidR="003D4BE5" w:rsidRDefault="003D4BE5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403151">
              <w:rPr>
                <w:color w:val="000000" w:themeColor="text1"/>
                <w:sz w:val="20"/>
                <w:szCs w:val="20"/>
                <w:lang w:eastAsia="pt-BR"/>
              </w:rPr>
              <w:t>anúncio</w:t>
            </w:r>
          </w:p>
        </w:tc>
      </w:tr>
      <w:tr w:rsidR="003D4BE5" w14:paraId="5839D663" w14:textId="77777777" w:rsidTr="00403151">
        <w:trPr>
          <w:trHeight w:val="215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2D30B" w14:textId="26FF99A8" w:rsidR="003D4BE5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DS_COMANDO</w:t>
            </w:r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5701AC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E7F190" w14:textId="77777777" w:rsidR="003D4BE5" w:rsidRP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2ADF21" w14:textId="77777777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BEC935" w14:textId="740E9FF1" w:rsidR="003D4BE5" w:rsidRDefault="00403151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Descrição do comando</w:t>
            </w:r>
          </w:p>
        </w:tc>
      </w:tr>
      <w:tr w:rsidR="003D4BE5" w14:paraId="61D5C76F" w14:textId="77777777" w:rsidTr="00403151">
        <w:trPr>
          <w:trHeight w:val="59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E26F87" w14:textId="28D822D6" w:rsidR="003D4BE5" w:rsidRDefault="003D4BE5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DD6689" w14:textId="6AAA785B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B35D19" w14:textId="67094BB6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078549" w14:textId="124B1FA2" w:rsidR="003D4BE5" w:rsidRDefault="003D4BE5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912F70" w14:textId="0DB2754F" w:rsidR="003D4BE5" w:rsidRDefault="003D4BE5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</w:p>
        </w:tc>
      </w:tr>
    </w:tbl>
    <w:p w14:paraId="3130D9B1" w14:textId="77777777" w:rsidR="003D4BE5" w:rsidRPr="00304E32" w:rsidRDefault="003D4BE5" w:rsidP="00304E32">
      <w:pPr>
        <w:pStyle w:val="PargrafodaLista"/>
      </w:pPr>
    </w:p>
    <w:p w14:paraId="1A2787BE" w14:textId="77777777" w:rsidR="0027353F" w:rsidRDefault="0027353F" w:rsidP="0027353F">
      <w:pPr>
        <w:rPr>
          <w:rFonts w:cs="Arial"/>
          <w:sz w:val="28"/>
          <w:szCs w:val="28"/>
        </w:rPr>
      </w:pPr>
    </w:p>
    <w:bookmarkEnd w:id="2"/>
    <w:p w14:paraId="0654FD4E" w14:textId="77777777" w:rsidR="0027353F" w:rsidRPr="0027353F" w:rsidRDefault="0027353F" w:rsidP="0027353F">
      <w:pPr>
        <w:pStyle w:val="PargrafodaLista"/>
      </w:pPr>
    </w:p>
    <w:p w14:paraId="50C32B28" w14:textId="77777777" w:rsidR="00D71306" w:rsidRDefault="00D71306" w:rsidP="00D71306">
      <w:pPr>
        <w:pStyle w:val="Corpodetexto"/>
        <w:rPr>
          <w:lang w:val="en-US"/>
        </w:rPr>
      </w:pPr>
      <w:r w:rsidRPr="001E3FD6">
        <w:rPr>
          <w:lang w:val="en-US"/>
        </w:rPr>
        <w:br w:type="page"/>
      </w:r>
    </w:p>
    <w:p w14:paraId="0E03903D" w14:textId="77777777" w:rsidR="00403151" w:rsidRDefault="00403151" w:rsidP="00D71306">
      <w:pPr>
        <w:pStyle w:val="Corpodetexto"/>
        <w:rPr>
          <w:lang w:val="en-US"/>
        </w:rPr>
      </w:pPr>
    </w:p>
    <w:tbl>
      <w:tblPr>
        <w:tblpPr w:leftFromText="141" w:rightFromText="141" w:vertAnchor="page" w:horzAnchor="margin" w:tblpY="2364"/>
        <w:tblW w:w="14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9"/>
        <w:gridCol w:w="2434"/>
        <w:gridCol w:w="2502"/>
        <w:gridCol w:w="2331"/>
        <w:gridCol w:w="3507"/>
      </w:tblGrid>
      <w:tr w:rsidR="00403151" w14:paraId="72F945A7" w14:textId="77777777" w:rsidTr="000527B2">
        <w:trPr>
          <w:trHeight w:val="253"/>
        </w:trPr>
        <w:tc>
          <w:tcPr>
            <w:tcW w:w="39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F579D7" w14:textId="77777777" w:rsidR="00403151" w:rsidRDefault="00403151" w:rsidP="000527B2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t>Tabela</w:t>
            </w:r>
          </w:p>
        </w:tc>
        <w:tc>
          <w:tcPr>
            <w:tcW w:w="1077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5005BF" w14:textId="60C4D52D" w:rsidR="00403151" w:rsidRDefault="00403151" w:rsidP="000527B2">
            <w:pPr>
              <w:pStyle w:val="Figura"/>
              <w:rPr>
                <w:rFonts w:ascii="Courier New" w:hAnsi="Courier New" w:cs="Courier New"/>
                <w:color w:val="000000" w:themeColor="text1"/>
                <w:lang w:eastAsia="pt-BR"/>
              </w:rPr>
            </w:pPr>
            <w:r w:rsidRPr="001E3FD6">
              <w:rPr>
                <w:rFonts w:ascii="Courier New" w:hAnsi="Courier New" w:cs="Courier New"/>
                <w:color w:val="000000" w:themeColor="text1"/>
                <w:lang w:eastAsia="pt-BR"/>
              </w:rPr>
              <w:t>T_INSIGHTIA_</w:t>
            </w:r>
            <w:r w:rsidR="00404BB8">
              <w:rPr>
                <w:rFonts w:ascii="Courier New" w:hAnsi="Courier New" w:cs="Courier New"/>
                <w:color w:val="000000" w:themeColor="text1"/>
                <w:lang w:eastAsia="pt-BR"/>
              </w:rPr>
              <w:t>INSIGHT</w:t>
            </w:r>
          </w:p>
        </w:tc>
      </w:tr>
      <w:tr w:rsidR="00403151" w14:paraId="73AAC23B" w14:textId="77777777" w:rsidTr="000527B2">
        <w:trPr>
          <w:trHeight w:val="265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F20CA1" w14:textId="77777777" w:rsidR="00403151" w:rsidRDefault="00403151" w:rsidP="000527B2">
            <w:pPr>
              <w:pStyle w:val="Figura"/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  <w:tc>
          <w:tcPr>
            <w:tcW w:w="1077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DB6B28" w14:textId="77777777" w:rsidR="00403151" w:rsidRDefault="00403151" w:rsidP="000527B2">
            <w:pPr>
              <w:pStyle w:val="Figura"/>
              <w:rPr>
                <w:lang w:eastAsia="pt-BR"/>
              </w:rPr>
            </w:pPr>
            <w:r>
              <w:rPr>
                <w:color w:val="000000" w:themeColor="text1"/>
                <w:lang w:eastAsia="pt-BR"/>
              </w:rPr>
              <w:t xml:space="preserve">Tabela de COMANDO. </w:t>
            </w:r>
          </w:p>
        </w:tc>
      </w:tr>
      <w:tr w:rsidR="00403151" w14:paraId="658ADE4E" w14:textId="77777777" w:rsidTr="000527B2">
        <w:trPr>
          <w:trHeight w:val="215"/>
        </w:trPr>
        <w:tc>
          <w:tcPr>
            <w:tcW w:w="39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EA566E" w14:textId="77777777" w:rsidR="00403151" w:rsidRDefault="00403151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4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02A3AF" w14:textId="77777777" w:rsidR="00403151" w:rsidRDefault="00403151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5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4E55CD" w14:textId="77777777" w:rsidR="00403151" w:rsidRDefault="00403151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3E8285" w14:textId="77777777" w:rsidR="00403151" w:rsidRDefault="00403151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proofErr w:type="spellStart"/>
            <w:r>
              <w:rPr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5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6221BA3" w14:textId="77777777" w:rsidR="00403151" w:rsidRDefault="00403151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Descrição</w:t>
            </w:r>
          </w:p>
        </w:tc>
      </w:tr>
      <w:tr w:rsidR="00403151" w14:paraId="014B1CB3" w14:textId="77777777" w:rsidTr="000527B2">
        <w:trPr>
          <w:trHeight w:val="215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F48FB" w14:textId="4D9FBC7E" w:rsidR="00403151" w:rsidRDefault="00403151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ID_INSIGHT</w:t>
            </w:r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F7536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08304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0F0798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5A33593" w14:textId="25D2CA16" w:rsidR="00403151" w:rsidRDefault="00403151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 xml:space="preserve">Identificador único do insight </w:t>
            </w:r>
          </w:p>
        </w:tc>
      </w:tr>
      <w:tr w:rsidR="00403151" w14:paraId="6ECE23E4" w14:textId="77777777" w:rsidTr="000527B2">
        <w:trPr>
          <w:trHeight w:val="215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98BFC4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ANUNCIO</w:t>
            </w:r>
            <w:proofErr w:type="gramEnd"/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40199A6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703345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6BC039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BA2299" w14:textId="5F3BCCF3" w:rsidR="00403151" w:rsidRDefault="00403151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Identificador único do anúncio</w:t>
            </w:r>
          </w:p>
        </w:tc>
      </w:tr>
      <w:tr w:rsidR="00403151" w14:paraId="4DD1F876" w14:textId="77777777" w:rsidTr="000527B2">
        <w:trPr>
          <w:trHeight w:val="215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43D9A3" w14:textId="3310D0D3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DS_CONTEUDO</w:t>
            </w:r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012D23" w14:textId="4F9F885A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2D7959" w14:textId="6911C337" w:rsidR="00403151" w:rsidRPr="003D4BE5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9518CF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CE58FFF" w14:textId="77777777" w:rsidR="00403151" w:rsidRDefault="00403151" w:rsidP="000527B2">
            <w:pPr>
              <w:pStyle w:val="Figura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Descrição do comando</w:t>
            </w:r>
          </w:p>
        </w:tc>
      </w:tr>
      <w:tr w:rsidR="00403151" w14:paraId="41A02888" w14:textId="77777777" w:rsidTr="000527B2">
        <w:trPr>
          <w:trHeight w:val="59"/>
        </w:trPr>
        <w:tc>
          <w:tcPr>
            <w:tcW w:w="39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B35A402" w14:textId="2FF3EF5B" w:rsidR="00403151" w:rsidRDefault="00403151" w:rsidP="000527B2">
            <w:pPr>
              <w:pStyle w:val="Figura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pt-BR"/>
              </w:rPr>
              <w:t>FT_IMAGE</w:t>
            </w:r>
          </w:p>
        </w:tc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3E18BBD" w14:textId="05444418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EBA8F2E" w14:textId="77777777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613900E" w14:textId="5FCC4AEE" w:rsidR="00403151" w:rsidRDefault="00403151" w:rsidP="000527B2">
            <w:pPr>
              <w:pStyle w:val="Figura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8A59B3" w14:textId="72972444" w:rsidR="00403151" w:rsidRDefault="00403151" w:rsidP="000527B2">
            <w:pPr>
              <w:pStyle w:val="Figura"/>
              <w:rPr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color w:val="000000" w:themeColor="text1"/>
                <w:sz w:val="20"/>
                <w:szCs w:val="20"/>
                <w:lang w:eastAsia="pt-BR"/>
              </w:rPr>
              <w:t>Imagem do anúncio</w:t>
            </w:r>
          </w:p>
        </w:tc>
      </w:tr>
    </w:tbl>
    <w:p w14:paraId="457BA2F6" w14:textId="77777777" w:rsidR="00403151" w:rsidRPr="006739E5" w:rsidRDefault="00403151" w:rsidP="00D71306">
      <w:pPr>
        <w:pStyle w:val="Corpodetexto"/>
        <w:rPr>
          <w:rFonts w:eastAsia="Times New Roman"/>
          <w:szCs w:val="28"/>
        </w:rPr>
      </w:pPr>
    </w:p>
    <w:p w14:paraId="03152A04" w14:textId="1637F9BB" w:rsidR="00F64703" w:rsidRPr="004F1D41" w:rsidRDefault="04497217" w:rsidP="006739E5">
      <w:pPr>
        <w:pStyle w:val="Ttulo2"/>
      </w:pPr>
      <w:bookmarkStart w:id="3" w:name="_Toc67673071"/>
      <w:r>
        <w:lastRenderedPageBreak/>
        <w:t>3</w:t>
      </w:r>
      <w:r w:rsidR="154455E9">
        <w:t xml:space="preserve"> </w:t>
      </w:r>
      <w:r>
        <w:t>–</w:t>
      </w:r>
      <w:r w:rsidR="6ECCBB4D">
        <w:t xml:space="preserve"> </w:t>
      </w:r>
      <w:r>
        <w:t>Projeto Lógico do Banco de Dados</w:t>
      </w:r>
      <w:bookmarkEnd w:id="3"/>
    </w:p>
    <w:p w14:paraId="21B3A3A1" w14:textId="7D6C6F62" w:rsidR="000906E4" w:rsidRPr="00C036D1" w:rsidRDefault="000A7F61" w:rsidP="2131F2E6">
      <w:pPr>
        <w:pStyle w:val="Corpodetexto"/>
      </w:pPr>
      <w:r>
        <w:rPr>
          <w:noProof/>
        </w:rPr>
        <w:drawing>
          <wp:inline distT="0" distB="0" distL="0" distR="0" wp14:anchorId="43FA105E" wp14:editId="7ABE55DB">
            <wp:extent cx="8898890" cy="4853940"/>
            <wp:effectExtent l="0" t="0" r="0" b="3810"/>
            <wp:docPr id="832109533" name="Imagem 1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09533" name="Imagem 1" descr="Interface gráfica do usuário, Diagrama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889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ECF8" w14:textId="4BB57A2E" w:rsidR="00F64703" w:rsidRDefault="00101E62" w:rsidP="000A7F61">
      <w:pPr>
        <w:spacing w:after="0" w:line="240" w:lineRule="auto"/>
        <w:ind w:firstLine="0"/>
        <w:rPr>
          <w:b/>
          <w:bCs/>
          <w:sz w:val="28"/>
          <w:szCs w:val="28"/>
        </w:rPr>
      </w:pPr>
      <w:r w:rsidRPr="2131F2E6">
        <w:rPr>
          <w:sz w:val="28"/>
          <w:szCs w:val="28"/>
        </w:rPr>
        <w:br w:type="page"/>
      </w:r>
      <w:r w:rsidR="6ECCBB4D" w:rsidRPr="2131F2E6">
        <w:rPr>
          <w:b/>
          <w:bCs/>
          <w:sz w:val="28"/>
          <w:szCs w:val="28"/>
        </w:rPr>
        <w:lastRenderedPageBreak/>
        <w:t xml:space="preserve"> </w:t>
      </w:r>
      <w:bookmarkStart w:id="4" w:name="_Toc67673072"/>
      <w:r w:rsidR="04497217" w:rsidRPr="2131F2E6">
        <w:rPr>
          <w:b/>
          <w:bCs/>
          <w:sz w:val="28"/>
          <w:szCs w:val="28"/>
        </w:rPr>
        <w:t>4 – Projeto Físico do Banco de Dados</w:t>
      </w:r>
      <w:bookmarkEnd w:id="4"/>
    </w:p>
    <w:p w14:paraId="73B8ECBC" w14:textId="3B467BEA" w:rsidR="00F64703" w:rsidRDefault="00F64703" w:rsidP="0027353F">
      <w:pPr>
        <w:pStyle w:val="Figura"/>
      </w:pPr>
    </w:p>
    <w:p w14:paraId="0B2A1256" w14:textId="4DA4A310" w:rsidR="00F64703" w:rsidRDefault="000A7F61" w:rsidP="000906E4">
      <w:pPr>
        <w:pStyle w:val="PargrafodaLista"/>
      </w:pPr>
      <w:r>
        <w:rPr>
          <w:noProof/>
        </w:rPr>
        <w:drawing>
          <wp:inline distT="0" distB="0" distL="0" distR="0" wp14:anchorId="40108809" wp14:editId="0F228C0A">
            <wp:extent cx="8898890" cy="4829175"/>
            <wp:effectExtent l="0" t="0" r="0" b="9525"/>
            <wp:docPr id="12913410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41079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889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C02E" w14:textId="3EC4354B" w:rsidR="00F64703" w:rsidRDefault="00F64703" w:rsidP="000906E4">
      <w:pPr>
        <w:pStyle w:val="PargrafodaLista"/>
      </w:pPr>
    </w:p>
    <w:p w14:paraId="1E6FA82C" w14:textId="77777777" w:rsidR="00F64703" w:rsidRPr="00F64703" w:rsidRDefault="00F64703" w:rsidP="000906E4">
      <w:pPr>
        <w:pStyle w:val="PargrafodaLista"/>
      </w:pPr>
    </w:p>
    <w:p w14:paraId="24D19AE2" w14:textId="4023D8AC" w:rsidR="000906E4" w:rsidRDefault="0048324B" w:rsidP="006739E5">
      <w:pPr>
        <w:pStyle w:val="Ttulo2"/>
        <w:rPr>
          <w:rFonts w:ascii="Courier New" w:hAnsi="Courier New" w:cs="Consolas"/>
          <w:sz w:val="24"/>
          <w:szCs w:val="24"/>
          <w:lang w:val="en-US"/>
        </w:rPr>
      </w:pPr>
      <w:bookmarkStart w:id="5" w:name="_Toc67673073"/>
      <w:r>
        <w:t xml:space="preserve">5 – </w:t>
      </w:r>
      <w:r w:rsidR="000906E4">
        <w:t xml:space="preserve">Data </w:t>
      </w:r>
      <w:proofErr w:type="spellStart"/>
      <w:r w:rsidR="000906E4">
        <w:t>Definition</w:t>
      </w:r>
      <w:proofErr w:type="spellEnd"/>
      <w:r w:rsidR="000906E4">
        <w:t xml:space="preserve"> </w:t>
      </w:r>
      <w:proofErr w:type="spellStart"/>
      <w:r w:rsidR="000906E4">
        <w:t>Language</w:t>
      </w:r>
      <w:proofErr w:type="spellEnd"/>
      <w:r w:rsidR="000906E4">
        <w:t xml:space="preserve"> </w:t>
      </w:r>
      <w:r w:rsidR="001C0C3D">
        <w:t>–</w:t>
      </w:r>
      <w:r w:rsidR="000906E4">
        <w:t xml:space="preserve"> DDL</w:t>
      </w:r>
      <w:bookmarkEnd w:id="5"/>
    </w:p>
    <w:tbl>
      <w:tblPr>
        <w:tblStyle w:val="Tabeladecdigo-fonte"/>
        <w:tblW w:w="15163" w:type="dxa"/>
        <w:tblLook w:val="04A0" w:firstRow="1" w:lastRow="0" w:firstColumn="1" w:lastColumn="0" w:noHBand="0" w:noVBand="1"/>
      </w:tblPr>
      <w:tblGrid>
        <w:gridCol w:w="15163"/>
      </w:tblGrid>
      <w:tr w:rsidR="001C0C3D" w:rsidRPr="00F37A2F" w14:paraId="6672F8AE" w14:textId="77777777" w:rsidTr="2131F2E6">
        <w:trPr>
          <w:trHeight w:val="300"/>
        </w:trPr>
        <w:tc>
          <w:tcPr>
            <w:tcW w:w="15163" w:type="dxa"/>
          </w:tcPr>
          <w:p w14:paraId="2D8C84B0" w14:textId="77777777" w:rsidR="001C0C3D" w:rsidRPr="00404BB8" w:rsidRDefault="001C0C3D" w:rsidP="004736BE">
            <w:pPr>
              <w:pStyle w:val="Cdigo-fonte"/>
              <w:ind w:firstLine="0"/>
              <w:rPr>
                <w:sz w:val="22"/>
                <w:szCs w:val="22"/>
              </w:rPr>
            </w:pPr>
            <w:bookmarkStart w:id="6" w:name="_Toc453250420"/>
          </w:p>
          <w:p w14:paraId="13EA16C0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TABLE </w:t>
            </w:r>
            <w:proofErr w:type="spellStart"/>
            <w:r w:rsidRPr="000A7F61">
              <w:rPr>
                <w:sz w:val="22"/>
                <w:szCs w:val="22"/>
              </w:rPr>
              <w:t>t_insightia_anuncio</w:t>
            </w:r>
            <w:proofErr w:type="spellEnd"/>
            <w:r w:rsidRPr="000A7F61">
              <w:rPr>
                <w:sz w:val="22"/>
                <w:szCs w:val="22"/>
              </w:rPr>
              <w:t xml:space="preserve"> (</w:t>
            </w:r>
          </w:p>
          <w:p w14:paraId="1677796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id_anuncio</w:t>
            </w:r>
            <w:proofErr w:type="spellEnd"/>
            <w:r w:rsidRPr="000A7F61">
              <w:rPr>
                <w:sz w:val="22"/>
                <w:szCs w:val="22"/>
              </w:rPr>
              <w:t xml:space="preserve"> 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9) NOT NULL,</w:t>
            </w:r>
          </w:p>
          <w:p w14:paraId="007919FF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id_usuario</w:t>
            </w:r>
            <w:proofErr w:type="spellEnd"/>
            <w:r w:rsidRPr="000A7F61">
              <w:rPr>
                <w:sz w:val="22"/>
                <w:szCs w:val="22"/>
              </w:rPr>
              <w:t xml:space="preserve"> 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9) NOT NULL,</w:t>
            </w:r>
          </w:p>
          <w:p w14:paraId="40E6FA3E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sg_ativo</w:t>
            </w:r>
            <w:proofErr w:type="spellEnd"/>
            <w:r w:rsidRPr="000A7F61">
              <w:rPr>
                <w:sz w:val="22"/>
                <w:szCs w:val="22"/>
              </w:rPr>
              <w:t xml:space="preserve">      VARCHAR2(1) NOT NULL,</w:t>
            </w:r>
          </w:p>
          <w:p w14:paraId="781AF59C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ds_</w:t>
            </w:r>
            <w:proofErr w:type="gramStart"/>
            <w:r w:rsidRPr="000A7F61">
              <w:rPr>
                <w:sz w:val="22"/>
                <w:szCs w:val="22"/>
              </w:rPr>
              <w:t>descricao</w:t>
            </w:r>
            <w:proofErr w:type="spellEnd"/>
            <w:r w:rsidRPr="000A7F61">
              <w:rPr>
                <w:sz w:val="22"/>
                <w:szCs w:val="22"/>
              </w:rPr>
              <w:t xml:space="preserve">  VARCHAR</w:t>
            </w:r>
            <w:proofErr w:type="gramEnd"/>
            <w:r w:rsidRPr="000A7F61">
              <w:rPr>
                <w:sz w:val="22"/>
                <w:szCs w:val="22"/>
              </w:rPr>
              <w:t>2(100) NOT NULL</w:t>
            </w:r>
          </w:p>
          <w:p w14:paraId="3D4D6C3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>);</w:t>
            </w:r>
          </w:p>
          <w:p w14:paraId="5E3D4E46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70F0BA8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t_insightia_anuncio</w:t>
            </w:r>
            <w:proofErr w:type="spellEnd"/>
            <w:r w:rsidRPr="000A7F61">
              <w:rPr>
                <w:sz w:val="22"/>
                <w:szCs w:val="22"/>
              </w:rPr>
              <w:t xml:space="preserve"> ADD CONSTRAINT </w:t>
            </w:r>
            <w:proofErr w:type="spellStart"/>
            <w:r w:rsidRPr="000A7F61">
              <w:rPr>
                <w:sz w:val="22"/>
                <w:szCs w:val="22"/>
              </w:rPr>
              <w:t>pk_t_insightia_anuncio</w:t>
            </w:r>
            <w:proofErr w:type="spellEnd"/>
            <w:r w:rsidRPr="000A7F61">
              <w:rPr>
                <w:sz w:val="22"/>
                <w:szCs w:val="22"/>
              </w:rPr>
              <w:t xml:space="preserve"> PRIMARY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_anuncio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5E30CAD9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10E2BFC6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TABLE </w:t>
            </w:r>
            <w:proofErr w:type="spellStart"/>
            <w:r w:rsidRPr="000A7F61">
              <w:rPr>
                <w:sz w:val="22"/>
                <w:szCs w:val="22"/>
              </w:rPr>
              <w:t>t_insightia_auditoria</w:t>
            </w:r>
            <w:proofErr w:type="spellEnd"/>
            <w:r w:rsidRPr="000A7F61">
              <w:rPr>
                <w:sz w:val="22"/>
                <w:szCs w:val="22"/>
              </w:rPr>
              <w:t xml:space="preserve"> (</w:t>
            </w:r>
          </w:p>
          <w:p w14:paraId="65E3D9B5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id_auditoria</w:t>
            </w:r>
            <w:proofErr w:type="spellEnd"/>
            <w:r w:rsidRPr="000A7F61">
              <w:rPr>
                <w:sz w:val="22"/>
                <w:szCs w:val="22"/>
              </w:rPr>
              <w:t xml:space="preserve">    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9) NOT NULL,</w:t>
            </w:r>
          </w:p>
          <w:p w14:paraId="7123D93B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usuario_</w:t>
            </w:r>
            <w:proofErr w:type="gramStart"/>
            <w:r w:rsidRPr="000A7F61">
              <w:rPr>
                <w:sz w:val="22"/>
                <w:szCs w:val="22"/>
              </w:rPr>
              <w:t>auditoria</w:t>
            </w:r>
            <w:proofErr w:type="spellEnd"/>
            <w:r w:rsidRPr="000A7F61">
              <w:rPr>
                <w:sz w:val="22"/>
                <w:szCs w:val="22"/>
              </w:rPr>
              <w:t xml:space="preserve">  VARCHAR</w:t>
            </w:r>
            <w:proofErr w:type="gramEnd"/>
            <w:r w:rsidRPr="000A7F61">
              <w:rPr>
                <w:sz w:val="22"/>
                <w:szCs w:val="22"/>
              </w:rPr>
              <w:t>2(250) NOT NULL,</w:t>
            </w:r>
          </w:p>
          <w:p w14:paraId="07519C8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date_auditoria</w:t>
            </w:r>
            <w:proofErr w:type="spellEnd"/>
            <w:r w:rsidRPr="000A7F61">
              <w:rPr>
                <w:sz w:val="22"/>
                <w:szCs w:val="22"/>
              </w:rPr>
              <w:t xml:space="preserve">     </w:t>
            </w:r>
            <w:proofErr w:type="gramStart"/>
            <w:r w:rsidRPr="000A7F61">
              <w:rPr>
                <w:sz w:val="22"/>
                <w:szCs w:val="22"/>
              </w:rPr>
              <w:t>TIMESTAMP(</w:t>
            </w:r>
            <w:proofErr w:type="gramEnd"/>
            <w:r w:rsidRPr="000A7F61">
              <w:rPr>
                <w:sz w:val="22"/>
                <w:szCs w:val="22"/>
              </w:rPr>
              <w:t>2) WITH LOCAL TIME ZONE NOT NULL,</w:t>
            </w:r>
          </w:p>
          <w:p w14:paraId="60EEB6B1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comando_</w:t>
            </w:r>
            <w:proofErr w:type="gramStart"/>
            <w:r w:rsidRPr="000A7F61">
              <w:rPr>
                <w:sz w:val="22"/>
                <w:szCs w:val="22"/>
                <w:lang w:val="pt-BR"/>
              </w:rPr>
              <w:t>auditoria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 VARCHAR</w:t>
            </w:r>
            <w:proofErr w:type="gramEnd"/>
            <w:r w:rsidRPr="000A7F61">
              <w:rPr>
                <w:sz w:val="22"/>
                <w:szCs w:val="22"/>
                <w:lang w:val="pt-BR"/>
              </w:rPr>
              <w:t>2(10) NOT NULL,</w:t>
            </w:r>
          </w:p>
          <w:p w14:paraId="40E3815D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  <w:r w:rsidRPr="000A7F61">
              <w:rPr>
                <w:sz w:val="22"/>
                <w:szCs w:val="22"/>
                <w:lang w:val="pt-BR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vlr_antigo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        CLOB,</w:t>
            </w:r>
          </w:p>
          <w:p w14:paraId="72E69730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  <w:r w:rsidRPr="000A7F61">
              <w:rPr>
                <w:sz w:val="22"/>
                <w:szCs w:val="22"/>
                <w:lang w:val="pt-BR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vlr_novo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          CLOB,</w:t>
            </w:r>
          </w:p>
          <w:p w14:paraId="1342F471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  <w:r w:rsidRPr="000A7F61">
              <w:rPr>
                <w:sz w:val="22"/>
                <w:szCs w:val="22"/>
                <w:lang w:val="pt-BR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coluna_afetada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    VARCHAR2(50),</w:t>
            </w:r>
          </w:p>
          <w:p w14:paraId="0AA84B0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  <w:r w:rsidRPr="000A7F61">
              <w:rPr>
                <w:sz w:val="22"/>
                <w:szCs w:val="22"/>
                <w:lang w:val="pt-BR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tabela_afetada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    VARCHAR2(50)</w:t>
            </w:r>
          </w:p>
          <w:p w14:paraId="7552F2F4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  <w:r w:rsidRPr="000A7F61">
              <w:rPr>
                <w:sz w:val="22"/>
                <w:szCs w:val="22"/>
                <w:lang w:val="pt-BR"/>
              </w:rPr>
              <w:t>);</w:t>
            </w:r>
          </w:p>
          <w:p w14:paraId="0A3F6950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</w:p>
          <w:p w14:paraId="3DB7E07A" w14:textId="77777777" w:rsidR="000A7F61" w:rsidRPr="00773C42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773C42">
              <w:rPr>
                <w:sz w:val="22"/>
                <w:szCs w:val="22"/>
              </w:rPr>
              <w:t xml:space="preserve">ALTER TABLE </w:t>
            </w:r>
            <w:proofErr w:type="spellStart"/>
            <w:r w:rsidRPr="00773C42">
              <w:rPr>
                <w:sz w:val="22"/>
                <w:szCs w:val="22"/>
              </w:rPr>
              <w:t>t_insightia_auditoria</w:t>
            </w:r>
            <w:proofErr w:type="spellEnd"/>
            <w:r w:rsidRPr="00773C42">
              <w:rPr>
                <w:sz w:val="22"/>
                <w:szCs w:val="22"/>
              </w:rPr>
              <w:t xml:space="preserve"> ADD CONSTRAINT </w:t>
            </w:r>
            <w:proofErr w:type="spellStart"/>
            <w:r w:rsidRPr="00773C42">
              <w:rPr>
                <w:sz w:val="22"/>
                <w:szCs w:val="22"/>
              </w:rPr>
              <w:t>pk_t_insight_auditoria_pk</w:t>
            </w:r>
            <w:proofErr w:type="spellEnd"/>
            <w:r w:rsidRPr="00773C42">
              <w:rPr>
                <w:sz w:val="22"/>
                <w:szCs w:val="22"/>
              </w:rPr>
              <w:t xml:space="preserve"> PRIMARY KEY </w:t>
            </w:r>
            <w:proofErr w:type="gramStart"/>
            <w:r w:rsidRPr="00773C42">
              <w:rPr>
                <w:sz w:val="22"/>
                <w:szCs w:val="22"/>
              </w:rPr>
              <w:t xml:space="preserve">( </w:t>
            </w:r>
            <w:proofErr w:type="spellStart"/>
            <w:r w:rsidRPr="00773C42">
              <w:rPr>
                <w:sz w:val="22"/>
                <w:szCs w:val="22"/>
              </w:rPr>
              <w:t>id</w:t>
            </w:r>
            <w:proofErr w:type="gramEnd"/>
            <w:r w:rsidRPr="00773C42">
              <w:rPr>
                <w:sz w:val="22"/>
                <w:szCs w:val="22"/>
              </w:rPr>
              <w:t>_auditoria</w:t>
            </w:r>
            <w:proofErr w:type="spellEnd"/>
            <w:r w:rsidRPr="00773C42">
              <w:rPr>
                <w:sz w:val="22"/>
                <w:szCs w:val="22"/>
              </w:rPr>
              <w:t xml:space="preserve"> );</w:t>
            </w:r>
          </w:p>
          <w:p w14:paraId="522B8DEC" w14:textId="77777777" w:rsidR="000A7F61" w:rsidRPr="00773C42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6BF07C43" w14:textId="77777777" w:rsidR="000A7F61" w:rsidRPr="00773C42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773C42">
              <w:rPr>
                <w:sz w:val="22"/>
                <w:szCs w:val="22"/>
              </w:rPr>
              <w:t xml:space="preserve">CREATE TABLE </w:t>
            </w:r>
            <w:proofErr w:type="spellStart"/>
            <w:r w:rsidRPr="00773C42">
              <w:rPr>
                <w:sz w:val="22"/>
                <w:szCs w:val="22"/>
              </w:rPr>
              <w:t>t_insightia_comando</w:t>
            </w:r>
            <w:proofErr w:type="spellEnd"/>
            <w:r w:rsidRPr="00773C42">
              <w:rPr>
                <w:sz w:val="22"/>
                <w:szCs w:val="22"/>
              </w:rPr>
              <w:t xml:space="preserve"> (</w:t>
            </w:r>
          </w:p>
          <w:p w14:paraId="03DBF4E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773C42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id_comando</w:t>
            </w:r>
            <w:proofErr w:type="spellEnd"/>
            <w:r w:rsidRPr="000A7F61">
              <w:rPr>
                <w:sz w:val="22"/>
                <w:szCs w:val="22"/>
              </w:rPr>
              <w:t xml:space="preserve">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9) NOT NULL,</w:t>
            </w:r>
          </w:p>
          <w:p w14:paraId="284EFE63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id_anuncio</w:t>
            </w:r>
            <w:proofErr w:type="spellEnd"/>
            <w:r w:rsidRPr="000A7F61">
              <w:rPr>
                <w:sz w:val="22"/>
                <w:szCs w:val="22"/>
              </w:rPr>
              <w:t xml:space="preserve">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9) NOT NULL,</w:t>
            </w:r>
          </w:p>
          <w:p w14:paraId="7981E5D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ds_</w:t>
            </w:r>
            <w:proofErr w:type="gramStart"/>
            <w:r w:rsidRPr="000A7F61">
              <w:rPr>
                <w:sz w:val="22"/>
                <w:szCs w:val="22"/>
              </w:rPr>
              <w:t>conteudo</w:t>
            </w:r>
            <w:proofErr w:type="spellEnd"/>
            <w:r w:rsidRPr="000A7F61">
              <w:rPr>
                <w:sz w:val="22"/>
                <w:szCs w:val="22"/>
              </w:rPr>
              <w:t xml:space="preserve">  VARCHAR</w:t>
            </w:r>
            <w:proofErr w:type="gramEnd"/>
            <w:r w:rsidRPr="000A7F61">
              <w:rPr>
                <w:sz w:val="22"/>
                <w:szCs w:val="22"/>
              </w:rPr>
              <w:t>2(100) NOT NULL</w:t>
            </w:r>
          </w:p>
          <w:p w14:paraId="075B6D0F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>);</w:t>
            </w:r>
          </w:p>
          <w:p w14:paraId="597386FA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400E1D4E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t_insightia_comando</w:t>
            </w:r>
            <w:proofErr w:type="spellEnd"/>
            <w:r w:rsidRPr="000A7F61">
              <w:rPr>
                <w:sz w:val="22"/>
                <w:szCs w:val="22"/>
              </w:rPr>
              <w:t xml:space="preserve"> ADD CONSTRAINT </w:t>
            </w:r>
            <w:proofErr w:type="spellStart"/>
            <w:r w:rsidRPr="000A7F61">
              <w:rPr>
                <w:sz w:val="22"/>
                <w:szCs w:val="22"/>
              </w:rPr>
              <w:t>pk_t_insightia_comando</w:t>
            </w:r>
            <w:proofErr w:type="spellEnd"/>
            <w:r w:rsidRPr="000A7F61">
              <w:rPr>
                <w:sz w:val="22"/>
                <w:szCs w:val="22"/>
              </w:rPr>
              <w:t xml:space="preserve"> PRIMARY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_comando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7887162B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716A71D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TABLE </w:t>
            </w:r>
            <w:proofErr w:type="spellStart"/>
            <w:r w:rsidRPr="000A7F61">
              <w:rPr>
                <w:sz w:val="22"/>
                <w:szCs w:val="22"/>
              </w:rPr>
              <w:t>t_insightia_insight</w:t>
            </w:r>
            <w:proofErr w:type="spellEnd"/>
            <w:r w:rsidRPr="000A7F61">
              <w:rPr>
                <w:sz w:val="22"/>
                <w:szCs w:val="22"/>
              </w:rPr>
              <w:t xml:space="preserve"> (</w:t>
            </w:r>
          </w:p>
          <w:p w14:paraId="1B9E5FFC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id_insight</w:t>
            </w:r>
            <w:proofErr w:type="spellEnd"/>
            <w:r w:rsidRPr="000A7F61">
              <w:rPr>
                <w:sz w:val="22"/>
                <w:szCs w:val="22"/>
              </w:rPr>
              <w:t xml:space="preserve">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9) NOT NULL,</w:t>
            </w:r>
          </w:p>
          <w:p w14:paraId="25D50B6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id_anuncio</w:t>
            </w:r>
            <w:proofErr w:type="spellEnd"/>
            <w:r w:rsidRPr="000A7F61">
              <w:rPr>
                <w:sz w:val="22"/>
                <w:szCs w:val="22"/>
              </w:rPr>
              <w:t xml:space="preserve">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9) NOT NULL,</w:t>
            </w:r>
          </w:p>
          <w:p w14:paraId="79236BD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ds_</w:t>
            </w:r>
            <w:proofErr w:type="gramStart"/>
            <w:r w:rsidRPr="000A7F61">
              <w:rPr>
                <w:sz w:val="22"/>
                <w:szCs w:val="22"/>
              </w:rPr>
              <w:t>conteudo</w:t>
            </w:r>
            <w:proofErr w:type="spellEnd"/>
            <w:r w:rsidRPr="000A7F61">
              <w:rPr>
                <w:sz w:val="22"/>
                <w:szCs w:val="22"/>
              </w:rPr>
              <w:t xml:space="preserve">  VARCHAR</w:t>
            </w:r>
            <w:proofErr w:type="gramEnd"/>
            <w:r w:rsidRPr="000A7F61">
              <w:rPr>
                <w:sz w:val="22"/>
                <w:szCs w:val="22"/>
              </w:rPr>
              <w:t>2(30) NOT NULL,</w:t>
            </w:r>
          </w:p>
          <w:p w14:paraId="5EED403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ft_image</w:t>
            </w:r>
            <w:proofErr w:type="spellEnd"/>
            <w:r w:rsidRPr="000A7F61">
              <w:rPr>
                <w:sz w:val="22"/>
                <w:szCs w:val="22"/>
              </w:rPr>
              <w:t xml:space="preserve">     BLOB NOT NULL</w:t>
            </w:r>
          </w:p>
          <w:p w14:paraId="4EC57CD5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>);</w:t>
            </w:r>
          </w:p>
          <w:p w14:paraId="0952E514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4C2AE0BE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t_insightia_insight</w:t>
            </w:r>
            <w:proofErr w:type="spellEnd"/>
            <w:r w:rsidRPr="000A7F61">
              <w:rPr>
                <w:sz w:val="22"/>
                <w:szCs w:val="22"/>
              </w:rPr>
              <w:t xml:space="preserve"> ADD CONSTRAINT </w:t>
            </w:r>
            <w:proofErr w:type="spellStart"/>
            <w:r w:rsidRPr="000A7F61">
              <w:rPr>
                <w:sz w:val="22"/>
                <w:szCs w:val="22"/>
              </w:rPr>
              <w:t>pk_t_insightia_insight</w:t>
            </w:r>
            <w:proofErr w:type="spellEnd"/>
            <w:r w:rsidRPr="000A7F61">
              <w:rPr>
                <w:sz w:val="22"/>
                <w:szCs w:val="22"/>
              </w:rPr>
              <w:t xml:space="preserve"> PRIMARY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_insight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23FCC6DF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3366176E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TABLE </w:t>
            </w:r>
            <w:proofErr w:type="spellStart"/>
            <w:r w:rsidRPr="000A7F61">
              <w:rPr>
                <w:sz w:val="22"/>
                <w:szCs w:val="22"/>
              </w:rPr>
              <w:t>t_insightia_transacao</w:t>
            </w:r>
            <w:proofErr w:type="spellEnd"/>
            <w:r w:rsidRPr="000A7F61">
              <w:rPr>
                <w:sz w:val="22"/>
                <w:szCs w:val="22"/>
              </w:rPr>
              <w:t xml:space="preserve"> (</w:t>
            </w:r>
          </w:p>
          <w:p w14:paraId="6E9D9633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</w:t>
            </w:r>
            <w:proofErr w:type="gramStart"/>
            <w:r w:rsidRPr="000A7F61">
              <w:rPr>
                <w:sz w:val="22"/>
                <w:szCs w:val="22"/>
              </w:rPr>
              <w:t>transacao</w:t>
            </w:r>
            <w:proofErr w:type="spellEnd"/>
            <w:r w:rsidRPr="000A7F61">
              <w:rPr>
                <w:sz w:val="22"/>
                <w:szCs w:val="22"/>
              </w:rPr>
              <w:t xml:space="preserve">  NUMBER</w:t>
            </w:r>
            <w:proofErr w:type="gramEnd"/>
            <w:r w:rsidRPr="000A7F61">
              <w:rPr>
                <w:sz w:val="22"/>
                <w:szCs w:val="22"/>
              </w:rPr>
              <w:t>(9) NOT NULL,</w:t>
            </w:r>
          </w:p>
          <w:p w14:paraId="2E98080E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id_usuario</w:t>
            </w:r>
            <w:proofErr w:type="spellEnd"/>
            <w:r w:rsidRPr="000A7F61">
              <w:rPr>
                <w:sz w:val="22"/>
                <w:szCs w:val="22"/>
              </w:rPr>
              <w:t xml:space="preserve"> 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9) NOT NULL,</w:t>
            </w:r>
          </w:p>
          <w:p w14:paraId="1979DFB9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ds_titulo</w:t>
            </w:r>
            <w:proofErr w:type="spellEnd"/>
            <w:r w:rsidRPr="000A7F61">
              <w:rPr>
                <w:sz w:val="22"/>
                <w:szCs w:val="22"/>
              </w:rPr>
              <w:t xml:space="preserve">     VARCHAR2(20) NOT NULL,</w:t>
            </w:r>
          </w:p>
          <w:p w14:paraId="73887F7D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ds_</w:t>
            </w:r>
            <w:proofErr w:type="gramStart"/>
            <w:r w:rsidRPr="000A7F61">
              <w:rPr>
                <w:sz w:val="22"/>
                <w:szCs w:val="22"/>
              </w:rPr>
              <w:t>transacao</w:t>
            </w:r>
            <w:proofErr w:type="spellEnd"/>
            <w:r w:rsidRPr="000A7F61">
              <w:rPr>
                <w:sz w:val="22"/>
                <w:szCs w:val="22"/>
              </w:rPr>
              <w:t xml:space="preserve">  VARCHAR</w:t>
            </w:r>
            <w:proofErr w:type="gramEnd"/>
            <w:r w:rsidRPr="000A7F61">
              <w:rPr>
                <w:sz w:val="22"/>
                <w:szCs w:val="22"/>
              </w:rPr>
              <w:t>2(100) NOT NULL,</w:t>
            </w:r>
          </w:p>
          <w:p w14:paraId="568FE2F5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dt_cadastro</w:t>
            </w:r>
            <w:proofErr w:type="spellEnd"/>
            <w:r w:rsidRPr="000A7F61">
              <w:rPr>
                <w:sz w:val="22"/>
                <w:szCs w:val="22"/>
              </w:rPr>
              <w:t xml:space="preserve">   DATE NOT NULL,</w:t>
            </w:r>
          </w:p>
          <w:p w14:paraId="6902B74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vl_valor</w:t>
            </w:r>
            <w:proofErr w:type="spellEnd"/>
            <w:r w:rsidRPr="000A7F61">
              <w:rPr>
                <w:sz w:val="22"/>
                <w:szCs w:val="22"/>
              </w:rPr>
              <w:t xml:space="preserve">   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9, 2) NOT NULL,</w:t>
            </w:r>
          </w:p>
          <w:p w14:paraId="283E1CAD" w14:textId="2A971CFD" w:rsidR="000A7F61" w:rsidRPr="00773C42" w:rsidRDefault="000A7F61" w:rsidP="000A7F61">
            <w:pPr>
              <w:pStyle w:val="Cdigo-fonte"/>
              <w:ind w:firstLine="0"/>
              <w:rPr>
                <w:sz w:val="22"/>
                <w:szCs w:val="22"/>
                <w:u w:val="single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vl_bonus</w:t>
            </w:r>
            <w:proofErr w:type="spellEnd"/>
            <w:r w:rsidRPr="000A7F61">
              <w:rPr>
                <w:sz w:val="22"/>
                <w:szCs w:val="22"/>
              </w:rPr>
              <w:t xml:space="preserve">   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 xml:space="preserve">9, 2) </w:t>
            </w:r>
          </w:p>
          <w:p w14:paraId="71DED251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>);</w:t>
            </w:r>
          </w:p>
          <w:p w14:paraId="0C37537B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418A5872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t_insightia_transacao</w:t>
            </w:r>
            <w:proofErr w:type="spellEnd"/>
            <w:r w:rsidRPr="000A7F61">
              <w:rPr>
                <w:sz w:val="22"/>
                <w:szCs w:val="22"/>
              </w:rPr>
              <w:t xml:space="preserve"> ADD CONSTRAINT </w:t>
            </w:r>
            <w:proofErr w:type="spellStart"/>
            <w:r w:rsidRPr="000A7F61">
              <w:rPr>
                <w:sz w:val="22"/>
                <w:szCs w:val="22"/>
              </w:rPr>
              <w:t>pk_t_insightia_transacao</w:t>
            </w:r>
            <w:proofErr w:type="spellEnd"/>
            <w:r w:rsidRPr="000A7F61">
              <w:rPr>
                <w:sz w:val="22"/>
                <w:szCs w:val="22"/>
              </w:rPr>
              <w:t xml:space="preserve"> PRIMARY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_transacao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736FE12E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261EA4C3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TABLE </w:t>
            </w:r>
            <w:proofErr w:type="spellStart"/>
            <w:r w:rsidRPr="000A7F61">
              <w:rPr>
                <w:sz w:val="22"/>
                <w:szCs w:val="22"/>
              </w:rPr>
              <w:t>t_insightia_usuario</w:t>
            </w:r>
            <w:proofErr w:type="spellEnd"/>
            <w:r w:rsidRPr="000A7F61">
              <w:rPr>
                <w:sz w:val="22"/>
                <w:szCs w:val="22"/>
              </w:rPr>
              <w:t xml:space="preserve"> (</w:t>
            </w:r>
          </w:p>
          <w:p w14:paraId="00A39AD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id_</w:t>
            </w:r>
            <w:proofErr w:type="gramStart"/>
            <w:r w:rsidRPr="000A7F61">
              <w:rPr>
                <w:sz w:val="22"/>
                <w:szCs w:val="22"/>
              </w:rPr>
              <w:t>usuario</w:t>
            </w:r>
            <w:proofErr w:type="spellEnd"/>
            <w:r w:rsidRPr="000A7F61">
              <w:rPr>
                <w:sz w:val="22"/>
                <w:szCs w:val="22"/>
              </w:rPr>
              <w:t xml:space="preserve">  NUMBER</w:t>
            </w:r>
            <w:proofErr w:type="gramEnd"/>
            <w:r w:rsidRPr="000A7F61">
              <w:rPr>
                <w:sz w:val="22"/>
                <w:szCs w:val="22"/>
              </w:rPr>
              <w:t>(9) NOT NULL,</w:t>
            </w:r>
          </w:p>
          <w:p w14:paraId="1F780752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ds_email</w:t>
            </w:r>
            <w:proofErr w:type="spellEnd"/>
            <w:r w:rsidRPr="000A7F61">
              <w:rPr>
                <w:sz w:val="22"/>
                <w:szCs w:val="22"/>
              </w:rPr>
              <w:t xml:space="preserve">    VARCHAR2(50) NOT NULL,</w:t>
            </w:r>
          </w:p>
          <w:p w14:paraId="5ABD86C4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nm_</w:t>
            </w:r>
            <w:proofErr w:type="gramStart"/>
            <w:r w:rsidRPr="000A7F61">
              <w:rPr>
                <w:sz w:val="22"/>
                <w:szCs w:val="22"/>
              </w:rPr>
              <w:t>usuario</w:t>
            </w:r>
            <w:proofErr w:type="spellEnd"/>
            <w:r w:rsidRPr="000A7F61">
              <w:rPr>
                <w:sz w:val="22"/>
                <w:szCs w:val="22"/>
              </w:rPr>
              <w:t xml:space="preserve">  VARCHAR</w:t>
            </w:r>
            <w:proofErr w:type="gramEnd"/>
            <w:r w:rsidRPr="000A7F61">
              <w:rPr>
                <w:sz w:val="22"/>
                <w:szCs w:val="22"/>
              </w:rPr>
              <w:t>2(40) NOT NULL,</w:t>
            </w:r>
          </w:p>
          <w:p w14:paraId="33E7F87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ds_senha</w:t>
            </w:r>
            <w:proofErr w:type="spellEnd"/>
            <w:r w:rsidRPr="000A7F61">
              <w:rPr>
                <w:sz w:val="22"/>
                <w:szCs w:val="22"/>
              </w:rPr>
              <w:t xml:space="preserve">    VARCHAR2(20) NOT NULL,</w:t>
            </w:r>
          </w:p>
          <w:p w14:paraId="6533B48F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</w:t>
            </w:r>
            <w:proofErr w:type="spellStart"/>
            <w:r w:rsidRPr="000A7F61">
              <w:rPr>
                <w:sz w:val="22"/>
                <w:szCs w:val="22"/>
              </w:rPr>
              <w:t>nr_saldo</w:t>
            </w:r>
            <w:proofErr w:type="spellEnd"/>
            <w:r w:rsidRPr="000A7F61">
              <w:rPr>
                <w:sz w:val="22"/>
                <w:szCs w:val="22"/>
              </w:rPr>
              <w:t xml:space="preserve">    </w:t>
            </w:r>
            <w:proofErr w:type="gramStart"/>
            <w:r w:rsidRPr="000A7F61">
              <w:rPr>
                <w:sz w:val="22"/>
                <w:szCs w:val="22"/>
              </w:rPr>
              <w:t>NUMBER(</w:t>
            </w:r>
            <w:proofErr w:type="gramEnd"/>
            <w:r w:rsidRPr="000A7F61">
              <w:rPr>
                <w:sz w:val="22"/>
                <w:szCs w:val="22"/>
              </w:rPr>
              <w:t>9, 2) NOT NULL</w:t>
            </w:r>
          </w:p>
          <w:p w14:paraId="0BA2CF2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>);</w:t>
            </w:r>
          </w:p>
          <w:p w14:paraId="7FF1F902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00EACCDF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t_insightia_usuario</w:t>
            </w:r>
            <w:proofErr w:type="spellEnd"/>
            <w:r w:rsidRPr="000A7F61">
              <w:rPr>
                <w:sz w:val="22"/>
                <w:szCs w:val="22"/>
              </w:rPr>
              <w:t xml:space="preserve"> ADD CONSTRAINT </w:t>
            </w:r>
            <w:proofErr w:type="spellStart"/>
            <w:r w:rsidRPr="000A7F61">
              <w:rPr>
                <w:sz w:val="22"/>
                <w:szCs w:val="22"/>
              </w:rPr>
              <w:t>pk_t_insightia_usuario</w:t>
            </w:r>
            <w:proofErr w:type="spellEnd"/>
            <w:r w:rsidRPr="000A7F61">
              <w:rPr>
                <w:sz w:val="22"/>
                <w:szCs w:val="22"/>
              </w:rPr>
              <w:t xml:space="preserve"> PRIMARY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_usuario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4AC24653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1A10CAA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t_insightia_usuario</w:t>
            </w:r>
            <w:proofErr w:type="spellEnd"/>
            <w:r w:rsidRPr="000A7F61">
              <w:rPr>
                <w:sz w:val="22"/>
                <w:szCs w:val="22"/>
              </w:rPr>
              <w:t xml:space="preserve"> ADD CONSTRAINT </w:t>
            </w:r>
            <w:proofErr w:type="spellStart"/>
            <w:r w:rsidRPr="000A7F61">
              <w:rPr>
                <w:sz w:val="22"/>
                <w:szCs w:val="22"/>
              </w:rPr>
              <w:t>uk_usuario_email</w:t>
            </w:r>
            <w:proofErr w:type="spellEnd"/>
            <w:r w:rsidRPr="000A7F61">
              <w:rPr>
                <w:sz w:val="22"/>
                <w:szCs w:val="22"/>
              </w:rPr>
              <w:t xml:space="preserve"> UNIQUE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ds</w:t>
            </w:r>
            <w:proofErr w:type="gramEnd"/>
            <w:r w:rsidRPr="000A7F61">
              <w:rPr>
                <w:sz w:val="22"/>
                <w:szCs w:val="22"/>
              </w:rPr>
              <w:t>_email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113B2836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2582544B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t_insightia_usuario</w:t>
            </w:r>
            <w:proofErr w:type="spellEnd"/>
            <w:r w:rsidRPr="000A7F61">
              <w:rPr>
                <w:sz w:val="22"/>
                <w:szCs w:val="22"/>
              </w:rPr>
              <w:t xml:space="preserve"> ADD CONSTRAINT </w:t>
            </w:r>
            <w:proofErr w:type="spellStart"/>
            <w:r w:rsidRPr="000A7F61">
              <w:rPr>
                <w:sz w:val="22"/>
                <w:szCs w:val="22"/>
              </w:rPr>
              <w:t>uk_nm_usuario</w:t>
            </w:r>
            <w:proofErr w:type="spellEnd"/>
            <w:r w:rsidRPr="000A7F61">
              <w:rPr>
                <w:sz w:val="22"/>
                <w:szCs w:val="22"/>
              </w:rPr>
              <w:t xml:space="preserve"> UNIQUE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nm</w:t>
            </w:r>
            <w:proofErr w:type="gramEnd"/>
            <w:r w:rsidRPr="000A7F61">
              <w:rPr>
                <w:sz w:val="22"/>
                <w:szCs w:val="22"/>
              </w:rPr>
              <w:t>_usuario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13E88F53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5BCF20F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</w:t>
            </w:r>
            <w:proofErr w:type="gramStart"/>
            <w:r w:rsidRPr="000A7F61">
              <w:rPr>
                <w:sz w:val="22"/>
                <w:szCs w:val="22"/>
              </w:rPr>
              <w:t>anuncio</w:t>
            </w:r>
            <w:proofErr w:type="spellEnd"/>
            <w:proofErr w:type="gramEnd"/>
          </w:p>
          <w:p w14:paraId="34309E50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ADD CONSTRAINT relation_2 FOREIGN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_usuario</w:t>
            </w:r>
            <w:proofErr w:type="spellEnd"/>
            <w:r w:rsidRPr="000A7F61">
              <w:rPr>
                <w:sz w:val="22"/>
                <w:szCs w:val="22"/>
              </w:rPr>
              <w:t xml:space="preserve"> )</w:t>
            </w:r>
          </w:p>
          <w:p w14:paraId="48364332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    REFERENCES </w:t>
            </w:r>
            <w:proofErr w:type="spellStart"/>
            <w:r w:rsidRPr="000A7F61">
              <w:rPr>
                <w:sz w:val="22"/>
                <w:szCs w:val="22"/>
              </w:rPr>
              <w:t>t_insightia_usuario</w:t>
            </w:r>
            <w:proofErr w:type="spellEnd"/>
            <w:r w:rsidRPr="000A7F61">
              <w:rPr>
                <w:sz w:val="22"/>
                <w:szCs w:val="22"/>
              </w:rPr>
              <w:t xml:space="preserve">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_usuario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64BCB0B9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35D4A810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</w:t>
            </w:r>
            <w:proofErr w:type="gramStart"/>
            <w:r w:rsidRPr="000A7F61">
              <w:rPr>
                <w:sz w:val="22"/>
                <w:szCs w:val="22"/>
              </w:rPr>
              <w:t>transacao</w:t>
            </w:r>
            <w:proofErr w:type="spellEnd"/>
            <w:proofErr w:type="gramEnd"/>
          </w:p>
          <w:p w14:paraId="3A403525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ADD CONSTRAINT relation_4 FOREIGN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_usuario</w:t>
            </w:r>
            <w:proofErr w:type="spellEnd"/>
            <w:r w:rsidRPr="000A7F61">
              <w:rPr>
                <w:sz w:val="22"/>
                <w:szCs w:val="22"/>
              </w:rPr>
              <w:t xml:space="preserve"> )</w:t>
            </w:r>
          </w:p>
          <w:p w14:paraId="4C43A34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    REFERENCES </w:t>
            </w:r>
            <w:proofErr w:type="spellStart"/>
            <w:r w:rsidRPr="000A7F61">
              <w:rPr>
                <w:sz w:val="22"/>
                <w:szCs w:val="22"/>
              </w:rPr>
              <w:t>t_insightia_usuario</w:t>
            </w:r>
            <w:proofErr w:type="spellEnd"/>
            <w:r w:rsidRPr="000A7F61">
              <w:rPr>
                <w:sz w:val="22"/>
                <w:szCs w:val="22"/>
              </w:rPr>
              <w:t xml:space="preserve">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_usuario</w:t>
            </w:r>
            <w:proofErr w:type="spellEnd"/>
            <w:r w:rsidRPr="000A7F61">
              <w:rPr>
                <w:sz w:val="22"/>
                <w:szCs w:val="22"/>
              </w:rPr>
              <w:t xml:space="preserve"> );</w:t>
            </w:r>
          </w:p>
          <w:p w14:paraId="59DBEF00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656CB7C7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</w:t>
            </w:r>
            <w:proofErr w:type="gramStart"/>
            <w:r w:rsidRPr="000A7F61">
              <w:rPr>
                <w:sz w:val="22"/>
                <w:szCs w:val="22"/>
              </w:rPr>
              <w:t>insight</w:t>
            </w:r>
            <w:proofErr w:type="spellEnd"/>
            <w:proofErr w:type="gramEnd"/>
          </w:p>
          <w:p w14:paraId="16D332E6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ADD CONSTRAINT relation_6 FOREIGN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_anuncio</w:t>
            </w:r>
            <w:proofErr w:type="spellEnd"/>
            <w:r w:rsidRPr="000A7F61">
              <w:rPr>
                <w:sz w:val="22"/>
                <w:szCs w:val="22"/>
              </w:rPr>
              <w:t xml:space="preserve"> )</w:t>
            </w:r>
          </w:p>
          <w:p w14:paraId="3F5460B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  <w:r w:rsidRPr="000A7F61">
              <w:rPr>
                <w:sz w:val="22"/>
                <w:szCs w:val="22"/>
              </w:rPr>
              <w:t xml:space="preserve">        </w:t>
            </w:r>
            <w:r w:rsidRPr="000A7F61">
              <w:rPr>
                <w:sz w:val="22"/>
                <w:szCs w:val="22"/>
                <w:lang w:val="pt-BR"/>
              </w:rPr>
              <w:t xml:space="preserve">REFERENCES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t_insightia_anuncio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 w:rsidRPr="000A7F61">
              <w:rPr>
                <w:sz w:val="22"/>
                <w:szCs w:val="22"/>
                <w:lang w:val="pt-BR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id</w:t>
            </w:r>
            <w:proofErr w:type="gramEnd"/>
            <w:r w:rsidRPr="000A7F61">
              <w:rPr>
                <w:sz w:val="22"/>
                <w:szCs w:val="22"/>
                <w:lang w:val="pt-BR"/>
              </w:rPr>
              <w:t>_anuncio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);</w:t>
            </w:r>
          </w:p>
          <w:p w14:paraId="230F5168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</w:p>
          <w:p w14:paraId="1DB2BF1A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ALTER TABLE </w:t>
            </w:r>
            <w:proofErr w:type="spellStart"/>
            <w:r w:rsidRPr="000A7F61">
              <w:rPr>
                <w:sz w:val="22"/>
                <w:szCs w:val="22"/>
              </w:rPr>
              <w:t>t_insightia_</w:t>
            </w:r>
            <w:proofErr w:type="gramStart"/>
            <w:r w:rsidRPr="000A7F61">
              <w:rPr>
                <w:sz w:val="22"/>
                <w:szCs w:val="22"/>
              </w:rPr>
              <w:t>comando</w:t>
            </w:r>
            <w:proofErr w:type="spellEnd"/>
            <w:proofErr w:type="gramEnd"/>
          </w:p>
          <w:p w14:paraId="6D5A0463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    ADD CONSTRAINT relation_7 FOREIGN KEY </w:t>
            </w:r>
            <w:proofErr w:type="gramStart"/>
            <w:r w:rsidRPr="000A7F61">
              <w:rPr>
                <w:sz w:val="22"/>
                <w:szCs w:val="22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</w:rPr>
              <w:t>id</w:t>
            </w:r>
            <w:proofErr w:type="gramEnd"/>
            <w:r w:rsidRPr="000A7F61">
              <w:rPr>
                <w:sz w:val="22"/>
                <w:szCs w:val="22"/>
              </w:rPr>
              <w:t>_anuncio</w:t>
            </w:r>
            <w:proofErr w:type="spellEnd"/>
            <w:r w:rsidRPr="000A7F61">
              <w:rPr>
                <w:sz w:val="22"/>
                <w:szCs w:val="22"/>
              </w:rPr>
              <w:t xml:space="preserve"> )</w:t>
            </w:r>
          </w:p>
          <w:p w14:paraId="31672FCB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  <w:r w:rsidRPr="000A7F61">
              <w:rPr>
                <w:sz w:val="22"/>
                <w:szCs w:val="22"/>
              </w:rPr>
              <w:t xml:space="preserve">        </w:t>
            </w:r>
            <w:r w:rsidRPr="000A7F61">
              <w:rPr>
                <w:sz w:val="22"/>
                <w:szCs w:val="22"/>
                <w:lang w:val="pt-BR"/>
              </w:rPr>
              <w:t xml:space="preserve">REFERENCES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t_insightia_anuncio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 w:rsidRPr="000A7F61">
              <w:rPr>
                <w:sz w:val="22"/>
                <w:szCs w:val="22"/>
                <w:lang w:val="pt-BR"/>
              </w:rPr>
              <w:t xml:space="preserve">( </w:t>
            </w:r>
            <w:proofErr w:type="spellStart"/>
            <w:r w:rsidRPr="000A7F61">
              <w:rPr>
                <w:sz w:val="22"/>
                <w:szCs w:val="22"/>
                <w:lang w:val="pt-BR"/>
              </w:rPr>
              <w:t>id</w:t>
            </w:r>
            <w:proofErr w:type="gramEnd"/>
            <w:r w:rsidRPr="000A7F61">
              <w:rPr>
                <w:sz w:val="22"/>
                <w:szCs w:val="22"/>
                <w:lang w:val="pt-BR"/>
              </w:rPr>
              <w:t>_anuncio</w:t>
            </w:r>
            <w:proofErr w:type="spellEnd"/>
            <w:r w:rsidRPr="000A7F61">
              <w:rPr>
                <w:sz w:val="22"/>
                <w:szCs w:val="22"/>
                <w:lang w:val="pt-BR"/>
              </w:rPr>
              <w:t xml:space="preserve"> );</w:t>
            </w:r>
          </w:p>
          <w:p w14:paraId="5EA152E4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  <w:lang w:val="pt-BR"/>
              </w:rPr>
            </w:pPr>
          </w:p>
          <w:p w14:paraId="6DF5CDFE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SEQUENCE SQ_INSIGHTIA_USUARIO INCREMENT BY 1 START WITH 1 </w:t>
            </w:r>
            <w:proofErr w:type="gramStart"/>
            <w:r w:rsidRPr="000A7F61">
              <w:rPr>
                <w:sz w:val="22"/>
                <w:szCs w:val="22"/>
              </w:rPr>
              <w:t>NOCACHE;</w:t>
            </w:r>
            <w:proofErr w:type="gramEnd"/>
            <w:r w:rsidRPr="000A7F61">
              <w:rPr>
                <w:sz w:val="22"/>
                <w:szCs w:val="22"/>
              </w:rPr>
              <w:t xml:space="preserve"> </w:t>
            </w:r>
          </w:p>
          <w:p w14:paraId="09EC68F6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4D835732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SEQUENCE SQ_INSIGHTIA_ANUNCIO INCREMENT BY 1 START WITH 1 </w:t>
            </w:r>
            <w:proofErr w:type="gramStart"/>
            <w:r w:rsidRPr="000A7F61">
              <w:rPr>
                <w:sz w:val="22"/>
                <w:szCs w:val="22"/>
              </w:rPr>
              <w:t>NOCACHE;</w:t>
            </w:r>
            <w:proofErr w:type="gramEnd"/>
            <w:r w:rsidRPr="000A7F61">
              <w:rPr>
                <w:sz w:val="22"/>
                <w:szCs w:val="22"/>
              </w:rPr>
              <w:t xml:space="preserve"> </w:t>
            </w:r>
          </w:p>
          <w:p w14:paraId="42B4EAFC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31A7ACE0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SEQUENCE SQ_INSIGHTIA_TRANSACAO INCREMENT BY 1 START WITH 1 </w:t>
            </w:r>
            <w:proofErr w:type="gramStart"/>
            <w:r w:rsidRPr="000A7F61">
              <w:rPr>
                <w:sz w:val="22"/>
                <w:szCs w:val="22"/>
              </w:rPr>
              <w:t>NOCACHE;</w:t>
            </w:r>
            <w:proofErr w:type="gramEnd"/>
            <w:r w:rsidRPr="000A7F61">
              <w:rPr>
                <w:sz w:val="22"/>
                <w:szCs w:val="22"/>
              </w:rPr>
              <w:t xml:space="preserve"> </w:t>
            </w:r>
          </w:p>
          <w:p w14:paraId="089FD35D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767C3CEC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SEQUENCE SQ_INSIGHTIA_COMANDO INCREMENT BY 1 START WITH 1 </w:t>
            </w:r>
            <w:proofErr w:type="gramStart"/>
            <w:r w:rsidRPr="000A7F61">
              <w:rPr>
                <w:sz w:val="22"/>
                <w:szCs w:val="22"/>
              </w:rPr>
              <w:t>NOCACHE;</w:t>
            </w:r>
            <w:proofErr w:type="gramEnd"/>
            <w:r w:rsidRPr="000A7F61">
              <w:rPr>
                <w:sz w:val="22"/>
                <w:szCs w:val="22"/>
              </w:rPr>
              <w:t xml:space="preserve"> </w:t>
            </w:r>
          </w:p>
          <w:p w14:paraId="173A1509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2A45B1F1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SEQUENCE SQ_INSIGHTIA_INSIGHT INCREMENT BY 1 START WITH 1 </w:t>
            </w:r>
            <w:proofErr w:type="gramStart"/>
            <w:r w:rsidRPr="000A7F61">
              <w:rPr>
                <w:sz w:val="22"/>
                <w:szCs w:val="22"/>
              </w:rPr>
              <w:t>NOCACHE;</w:t>
            </w:r>
            <w:proofErr w:type="gramEnd"/>
            <w:r w:rsidRPr="000A7F61">
              <w:rPr>
                <w:sz w:val="22"/>
                <w:szCs w:val="22"/>
              </w:rPr>
              <w:t xml:space="preserve"> </w:t>
            </w:r>
          </w:p>
          <w:p w14:paraId="4EC842D1" w14:textId="77777777" w:rsidR="000A7F61" w:rsidRPr="000A7F61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</w:p>
          <w:p w14:paraId="44074871" w14:textId="73B824B7" w:rsidR="001C0C3D" w:rsidRPr="00404BB8" w:rsidRDefault="000A7F61" w:rsidP="000A7F61">
            <w:pPr>
              <w:pStyle w:val="Cdigo-fonte"/>
              <w:ind w:firstLine="0"/>
              <w:rPr>
                <w:sz w:val="22"/>
                <w:szCs w:val="22"/>
              </w:rPr>
            </w:pPr>
            <w:r w:rsidRPr="000A7F61">
              <w:rPr>
                <w:sz w:val="22"/>
                <w:szCs w:val="22"/>
              </w:rPr>
              <w:t xml:space="preserve">CREATE SEQUENCE SQ_INSIGHTIA_AUDITORIA INCREMENT BY 1 START WITH 1 NOCACHE; </w:t>
            </w:r>
          </w:p>
        </w:tc>
      </w:tr>
    </w:tbl>
    <w:p w14:paraId="1CA30885" w14:textId="3A876670" w:rsidR="001C0C3D" w:rsidRPr="00404BB8" w:rsidRDefault="00DD4030" w:rsidP="00DD4030">
      <w:pPr>
        <w:pStyle w:val="Legenda"/>
        <w:rPr>
          <w:sz w:val="22"/>
          <w:szCs w:val="22"/>
        </w:rPr>
      </w:pPr>
      <w:bookmarkStart w:id="7" w:name="_Toc456090604"/>
      <w:r w:rsidRPr="00404BB8">
        <w:rPr>
          <w:sz w:val="22"/>
          <w:szCs w:val="22"/>
        </w:rPr>
        <w:lastRenderedPageBreak/>
        <w:t xml:space="preserve">Exemplo - </w:t>
      </w:r>
      <w:r w:rsidR="001C0C3D" w:rsidRPr="00404BB8">
        <w:rPr>
          <w:sz w:val="22"/>
          <w:szCs w:val="22"/>
        </w:rPr>
        <w:t xml:space="preserve">DDL da tabela </w:t>
      </w:r>
      <w:bookmarkEnd w:id="6"/>
      <w:bookmarkEnd w:id="7"/>
      <w:proofErr w:type="spellStart"/>
      <w:r w:rsidR="001C0C3D" w:rsidRPr="00404BB8">
        <w:rPr>
          <w:sz w:val="22"/>
          <w:szCs w:val="22"/>
        </w:rPr>
        <w:t>ug_empreendedor</w:t>
      </w:r>
      <w:proofErr w:type="spellEnd"/>
    </w:p>
    <w:p w14:paraId="704F9CC1" w14:textId="393D9D90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0BD26420" w14:textId="2157C5B1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14B4B504" w14:textId="7FE085AB" w:rsidR="0048324B" w:rsidRPr="001E3FD6" w:rsidRDefault="0048324B" w:rsidP="00404BB8">
      <w:pPr>
        <w:spacing w:after="0" w:line="240" w:lineRule="auto"/>
        <w:ind w:firstLine="0"/>
        <w:jc w:val="left"/>
        <w:rPr>
          <w:lang w:val="en-US"/>
        </w:rPr>
      </w:pPr>
      <w:r w:rsidRPr="00F37A2F">
        <w:rPr>
          <w:lang w:val="en-US"/>
        </w:rPr>
        <w:br w:type="page"/>
      </w:r>
      <w:bookmarkStart w:id="8" w:name="_Toc67673074"/>
      <w:r w:rsidR="6B8C742A" w:rsidRPr="2131F2E6">
        <w:rPr>
          <w:b/>
          <w:bCs/>
          <w:sz w:val="28"/>
          <w:szCs w:val="28"/>
          <w:lang w:val="en-US"/>
        </w:rPr>
        <w:lastRenderedPageBreak/>
        <w:t xml:space="preserve">6 – Data </w:t>
      </w:r>
      <w:proofErr w:type="spellStart"/>
      <w:r w:rsidR="6B8C742A" w:rsidRPr="2131F2E6">
        <w:rPr>
          <w:b/>
          <w:bCs/>
          <w:sz w:val="28"/>
          <w:szCs w:val="28"/>
          <w:lang w:val="en-US"/>
        </w:rPr>
        <w:t>Manupulation</w:t>
      </w:r>
      <w:proofErr w:type="spellEnd"/>
      <w:r w:rsidR="6B8C742A" w:rsidRPr="2131F2E6">
        <w:rPr>
          <w:b/>
          <w:bCs/>
          <w:sz w:val="28"/>
          <w:szCs w:val="28"/>
          <w:lang w:val="en-US"/>
        </w:rPr>
        <w:t xml:space="preserve"> Language – DML (INSERT)</w:t>
      </w:r>
      <w:bookmarkEnd w:id="8"/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8324B" w:rsidRPr="00095CA2" w14:paraId="0E308344" w14:textId="77777777" w:rsidTr="79CBAC40">
        <w:tc>
          <w:tcPr>
            <w:tcW w:w="9061" w:type="dxa"/>
          </w:tcPr>
          <w:p w14:paraId="73911EA3" w14:textId="520BBEF2" w:rsidR="0048324B" w:rsidRPr="001E3FD6" w:rsidRDefault="0048324B" w:rsidP="001F098C">
            <w:pPr>
              <w:pStyle w:val="Cdigo-fonte"/>
              <w:ind w:firstLine="0"/>
            </w:pPr>
          </w:p>
          <w:p w14:paraId="113BC383" w14:textId="72E67FB1" w:rsidR="0048324B" w:rsidRDefault="42A13860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eastAsia="pt-BR"/>
              </w:rPr>
            </w:pPr>
            <w:r w:rsidRPr="2131F2E6">
              <w:rPr>
                <w:rFonts w:cs="Courier New"/>
                <w:b/>
                <w:bCs/>
                <w:color w:val="000000" w:themeColor="text1"/>
                <w:lang w:eastAsia="pt-BR"/>
              </w:rPr>
              <w:t>T_INSIGHTIA_USUARIO</w:t>
            </w:r>
          </w:p>
          <w:p w14:paraId="2E89E897" w14:textId="3BF3C69F" w:rsidR="0048324B" w:rsidRDefault="0048324B" w:rsidP="0048324B">
            <w:pPr>
              <w:pStyle w:val="Cdigo-fonte"/>
              <w:ind w:firstLine="0"/>
            </w:pPr>
          </w:p>
          <w:p w14:paraId="621A62E5" w14:textId="38F620DD" w:rsidR="0048324B" w:rsidRDefault="2842E702" w:rsidP="0048324B">
            <w:pPr>
              <w:pStyle w:val="Cdigo-fonte"/>
              <w:ind w:firstLine="0"/>
            </w:pPr>
            <w:r>
              <w:t>INSERT INTO T_INSIGHTIA_USUARIO (ID_USUARIO, NM_USUARIO, DS_EMAIL, DS_SENHA, NR_SALDO)</w:t>
            </w:r>
          </w:p>
          <w:p w14:paraId="5586F920" w14:textId="333A34C4" w:rsidR="0048324B" w:rsidRDefault="2842E702" w:rsidP="2131F2E6">
            <w:pPr>
              <w:pStyle w:val="Cdigo-fonte"/>
            </w:pPr>
            <w:r>
              <w:t xml:space="preserve"> VALUES (SQ_INSIGHTIA_USUARIO.NEXTVAL, 'Gustavo', 'email94280@email.com', '180200', 250.00</w:t>
            </w:r>
            <w:proofErr w:type="gramStart"/>
            <w:r>
              <w:t>);</w:t>
            </w:r>
            <w:proofErr w:type="gramEnd"/>
          </w:p>
          <w:p w14:paraId="72CC72B4" w14:textId="49660E72" w:rsidR="0048324B" w:rsidRDefault="0048324B" w:rsidP="2131F2E6">
            <w:pPr>
              <w:pStyle w:val="Cdigo-fonte"/>
            </w:pPr>
          </w:p>
          <w:p w14:paraId="18F5456D" w14:textId="38F620DD" w:rsidR="0048324B" w:rsidRDefault="38FDF343" w:rsidP="0048324B">
            <w:pPr>
              <w:pStyle w:val="Cdigo-fonte"/>
              <w:ind w:firstLine="0"/>
            </w:pPr>
            <w:r>
              <w:t>INSERT INTO T_INSIGHTIA_USUARIO (ID_USUARIO, NM_USUARIO, DS_EMAIL, DS_SENHA, NR_SALDO)</w:t>
            </w:r>
          </w:p>
          <w:p w14:paraId="2FA906EA" w14:textId="67CB6DC3" w:rsidR="0048324B" w:rsidRDefault="38FDF343" w:rsidP="2131F2E6">
            <w:pPr>
              <w:pStyle w:val="Cdigo-fonte"/>
            </w:pPr>
            <w:r>
              <w:t xml:space="preserve"> VALUES (SQ_INSIGHTIA_USUARIO.NEXTVAL, 'Breno</w:t>
            </w:r>
            <w:proofErr w:type="gramStart"/>
            <w:r>
              <w:t>',  'email93038@email.com</w:t>
            </w:r>
            <w:proofErr w:type="gramEnd"/>
            <w:r>
              <w:t xml:space="preserve"> ', '130597', 633.00);</w:t>
            </w:r>
          </w:p>
          <w:p w14:paraId="573008B7" w14:textId="0DDB1ECB" w:rsidR="0048324B" w:rsidRDefault="0048324B" w:rsidP="0048324B">
            <w:pPr>
              <w:pStyle w:val="Cdigo-fonte"/>
              <w:ind w:firstLine="0"/>
            </w:pPr>
          </w:p>
          <w:p w14:paraId="7F091640" w14:textId="6E27553B" w:rsidR="0048324B" w:rsidRPr="00893543" w:rsidRDefault="1EB6FC40" w:rsidP="2131F2E6">
            <w:pPr>
              <w:pStyle w:val="Cdigo-fonte"/>
              <w:ind w:firstLine="0"/>
              <w:rPr>
                <w:rFonts w:eastAsia="Courier New" w:cs="Courier New"/>
                <w:color w:val="000000" w:themeColor="text1"/>
              </w:rPr>
            </w:pPr>
            <w:r w:rsidRPr="2131F2E6">
              <w:rPr>
                <w:rFonts w:eastAsia="Courier New" w:cs="Courier New"/>
                <w:color w:val="000000" w:themeColor="text1"/>
              </w:rPr>
              <w:t>INSERT INTO T_INSIGHTIA_USUARIO (ID_USUARIO, NM_USUARIO, DS_EMAIL, DS_SENHA, NR_SALDO)</w:t>
            </w:r>
          </w:p>
          <w:p w14:paraId="616E5DEC" w14:textId="345A9AE5" w:rsidR="0048324B" w:rsidRPr="00893543" w:rsidRDefault="1EB6FC40" w:rsidP="2131F2E6">
            <w:pPr>
              <w:pStyle w:val="Cdigo-fonte"/>
              <w:rPr>
                <w:rFonts w:eastAsia="Courier New" w:cs="Courier New"/>
                <w:color w:val="000000" w:themeColor="text1"/>
              </w:rPr>
            </w:pPr>
            <w:r w:rsidRPr="2131F2E6">
              <w:rPr>
                <w:rFonts w:eastAsia="Courier New" w:cs="Courier New"/>
                <w:color w:val="000000" w:themeColor="text1"/>
              </w:rPr>
              <w:t xml:space="preserve"> VALUES (SQ_INSIGHTIA_USUARIO.NEXTVAL, 'Gustavo Balero', '</w:t>
            </w:r>
            <w:r w:rsidRPr="2131F2E6">
              <w:rPr>
                <w:rFonts w:eastAsia="Courier New" w:cs="Courier New"/>
              </w:rPr>
              <w:t>email</w:t>
            </w:r>
            <w:r>
              <w:t>93090</w:t>
            </w:r>
            <w:r w:rsidRPr="2131F2E6">
              <w:rPr>
                <w:rFonts w:eastAsia="Courier New" w:cs="Courier New"/>
              </w:rPr>
              <w:t>@email.com</w:t>
            </w:r>
            <w:r w:rsidRPr="2131F2E6">
              <w:rPr>
                <w:rFonts w:eastAsia="Courier New" w:cs="Courier New"/>
                <w:color w:val="000000" w:themeColor="text1"/>
              </w:rPr>
              <w:t>', '1</w:t>
            </w:r>
            <w:r w:rsidR="782E910B" w:rsidRPr="2131F2E6">
              <w:rPr>
                <w:rFonts w:eastAsia="Courier New" w:cs="Courier New"/>
                <w:color w:val="000000" w:themeColor="text1"/>
              </w:rPr>
              <w:t>70801</w:t>
            </w:r>
            <w:r w:rsidRPr="2131F2E6">
              <w:rPr>
                <w:rFonts w:eastAsia="Courier New" w:cs="Courier New"/>
                <w:color w:val="000000" w:themeColor="text1"/>
              </w:rPr>
              <w:t xml:space="preserve">', </w:t>
            </w:r>
            <w:r w:rsidR="75205C6A" w:rsidRPr="2131F2E6">
              <w:rPr>
                <w:rFonts w:eastAsia="Courier New" w:cs="Courier New"/>
                <w:color w:val="000000" w:themeColor="text1"/>
              </w:rPr>
              <w:t>100</w:t>
            </w:r>
            <w:r w:rsidRPr="2131F2E6">
              <w:rPr>
                <w:rFonts w:eastAsia="Courier New" w:cs="Courier New"/>
                <w:color w:val="000000" w:themeColor="text1"/>
              </w:rPr>
              <w:t>0</w:t>
            </w:r>
            <w:r w:rsidR="4CF69FAD" w:rsidRPr="2131F2E6">
              <w:rPr>
                <w:rFonts w:eastAsia="Courier New" w:cs="Courier New"/>
                <w:color w:val="000000" w:themeColor="text1"/>
              </w:rPr>
              <w:t>0</w:t>
            </w:r>
            <w:r w:rsidRPr="2131F2E6">
              <w:rPr>
                <w:rFonts w:eastAsia="Courier New" w:cs="Courier New"/>
                <w:color w:val="000000" w:themeColor="text1"/>
              </w:rPr>
              <w:t>.00</w:t>
            </w:r>
            <w:proofErr w:type="gramStart"/>
            <w:r w:rsidRPr="2131F2E6">
              <w:rPr>
                <w:rFonts w:eastAsia="Courier New" w:cs="Courier New"/>
                <w:color w:val="000000" w:themeColor="text1"/>
              </w:rPr>
              <w:t>);</w:t>
            </w:r>
            <w:proofErr w:type="gramEnd"/>
          </w:p>
          <w:p w14:paraId="2CE67B24" w14:textId="31CA76B2" w:rsidR="0048324B" w:rsidRDefault="0048324B" w:rsidP="0048324B">
            <w:pPr>
              <w:pStyle w:val="Cdigo-fonte"/>
              <w:ind w:firstLine="0"/>
            </w:pPr>
          </w:p>
          <w:p w14:paraId="253BF0DA" w14:textId="3D78A152" w:rsidR="0048324B" w:rsidRPr="00893543" w:rsidRDefault="18C19063" w:rsidP="2131F2E6">
            <w:pPr>
              <w:pStyle w:val="Cdigo-fonte"/>
              <w:ind w:firstLine="0"/>
              <w:rPr>
                <w:rFonts w:eastAsia="Courier New" w:cs="Courier New"/>
                <w:color w:val="000000" w:themeColor="text1"/>
              </w:rPr>
            </w:pPr>
            <w:r w:rsidRPr="2131F2E6">
              <w:rPr>
                <w:rFonts w:eastAsia="Courier New" w:cs="Courier New"/>
                <w:color w:val="000000" w:themeColor="text1"/>
              </w:rPr>
              <w:t>INSERT INTO T_INSIGHTIA_USUARIO (ID_USUARIO, NM_USUARIO, DS_EMAIL, DS_SENHA, NR_SALDO)</w:t>
            </w:r>
          </w:p>
          <w:p w14:paraId="06A775CA" w14:textId="3C5C30DC" w:rsidR="0048324B" w:rsidRPr="00893543" w:rsidRDefault="18C19063" w:rsidP="2131F2E6">
            <w:pPr>
              <w:pStyle w:val="Cdigo-fonte"/>
              <w:rPr>
                <w:rFonts w:eastAsia="Courier New" w:cs="Courier New"/>
                <w:color w:val="000000" w:themeColor="text1"/>
              </w:rPr>
            </w:pPr>
            <w:r w:rsidRPr="2131F2E6">
              <w:rPr>
                <w:rFonts w:eastAsia="Courier New" w:cs="Courier New"/>
                <w:color w:val="000000" w:themeColor="text1"/>
              </w:rPr>
              <w:t xml:space="preserve"> VALUES (SQ_INSIGHTIA_USUARIO.NEXTVAL, 'Pedro', '</w:t>
            </w:r>
            <w:hyperlink r:id="rId17">
              <w:r w:rsidRPr="2131F2E6">
                <w:rPr>
                  <w:rStyle w:val="Hyperlink"/>
                  <w:rFonts w:eastAsia="Courier New" w:cs="Courier New"/>
                </w:rPr>
                <w:t>email93567@email.com</w:t>
              </w:r>
            </w:hyperlink>
            <w:r w:rsidRPr="2131F2E6">
              <w:rPr>
                <w:rFonts w:eastAsia="Courier New" w:cs="Courier New"/>
                <w:color w:val="000000" w:themeColor="text1"/>
              </w:rPr>
              <w:t>', '190604', 5698.00</w:t>
            </w:r>
            <w:proofErr w:type="gramStart"/>
            <w:r w:rsidRPr="2131F2E6">
              <w:rPr>
                <w:rFonts w:eastAsia="Courier New" w:cs="Courier New"/>
                <w:color w:val="000000" w:themeColor="text1"/>
              </w:rPr>
              <w:t>);</w:t>
            </w:r>
            <w:proofErr w:type="gramEnd"/>
          </w:p>
          <w:p w14:paraId="0800AEFD" w14:textId="6284C9CD" w:rsidR="0048324B" w:rsidRDefault="0048324B" w:rsidP="0048324B">
            <w:pPr>
              <w:pStyle w:val="Cdigo-fonte"/>
              <w:ind w:firstLine="0"/>
            </w:pPr>
          </w:p>
          <w:p w14:paraId="00CC479E" w14:textId="59E89F1B" w:rsidR="0048324B" w:rsidRPr="00893543" w:rsidRDefault="18C19063" w:rsidP="2131F2E6">
            <w:pPr>
              <w:pStyle w:val="Cdigo-fonte"/>
              <w:ind w:firstLine="0"/>
              <w:rPr>
                <w:rFonts w:eastAsia="Courier New" w:cs="Courier New"/>
                <w:color w:val="000000" w:themeColor="text1"/>
              </w:rPr>
            </w:pPr>
            <w:r w:rsidRPr="2131F2E6">
              <w:rPr>
                <w:rFonts w:eastAsia="Courier New" w:cs="Courier New"/>
                <w:color w:val="000000" w:themeColor="text1"/>
              </w:rPr>
              <w:t>INSERT INTO T_INSIGHTIA_USUARIO (ID_USUARIO, NM_USUARIO, DS_EMAIL, DS_SENHA, NR_SALDO)</w:t>
            </w:r>
          </w:p>
          <w:p w14:paraId="05A0C419" w14:textId="328C2DAC" w:rsidR="0048324B" w:rsidRDefault="18C19063" w:rsidP="2131F2E6">
            <w:pPr>
              <w:pStyle w:val="Cdigo-fonte"/>
              <w:rPr>
                <w:rFonts w:eastAsia="Courier New" w:cs="Courier New"/>
                <w:color w:val="000000" w:themeColor="text1"/>
                <w:lang w:val="pt-BR"/>
              </w:rPr>
            </w:pPr>
            <w:r w:rsidRPr="2131F2E6">
              <w:rPr>
                <w:rFonts w:eastAsia="Courier New" w:cs="Courier New"/>
                <w:color w:val="000000" w:themeColor="text1"/>
              </w:rPr>
              <w:t xml:space="preserve"> </w:t>
            </w:r>
            <w:r w:rsidRPr="00893543">
              <w:rPr>
                <w:rFonts w:eastAsia="Courier New" w:cs="Courier New"/>
                <w:color w:val="000000" w:themeColor="text1"/>
                <w:lang w:val="pt-BR"/>
              </w:rPr>
              <w:t>VALUES (SQ_INSIGHTIA_USUARIO.NEXTVAL, 'Marcelo', '</w:t>
            </w:r>
            <w:hyperlink r:id="rId18">
              <w:r w:rsidRPr="00893543">
                <w:rPr>
                  <w:rStyle w:val="Hyperlink"/>
                  <w:rFonts w:eastAsia="Courier New" w:cs="Courier New"/>
                  <w:lang w:val="pt-BR"/>
                </w:rPr>
                <w:t>email93897@email.com</w:t>
              </w:r>
            </w:hyperlink>
            <w:r w:rsidRPr="00893543">
              <w:rPr>
                <w:rFonts w:eastAsia="Courier New" w:cs="Courier New"/>
                <w:color w:val="000000" w:themeColor="text1"/>
                <w:lang w:val="pt-BR"/>
              </w:rPr>
              <w:t>', '070283', 8965.00);</w:t>
            </w:r>
          </w:p>
          <w:p w14:paraId="58AB327B" w14:textId="7DDF0054" w:rsidR="0048324B" w:rsidRPr="00893543" w:rsidRDefault="0048324B" w:rsidP="0048324B">
            <w:pPr>
              <w:pStyle w:val="Cdigo-fonte"/>
              <w:ind w:firstLine="0"/>
              <w:rPr>
                <w:lang w:val="pt-BR"/>
              </w:rPr>
            </w:pPr>
          </w:p>
          <w:p w14:paraId="7787D0E1" w14:textId="2AE4DF7D" w:rsidR="0048324B" w:rsidRPr="00893543" w:rsidRDefault="0048324B" w:rsidP="2131F2E6">
            <w:pPr>
              <w:pStyle w:val="Cdigo-fonte"/>
              <w:rPr>
                <w:lang w:val="pt-BR"/>
              </w:rPr>
            </w:pPr>
          </w:p>
          <w:p w14:paraId="6D9E9D6D" w14:textId="0C2A3455" w:rsidR="0048324B" w:rsidRPr="00893543" w:rsidRDefault="25B9B1E5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val="pt-BR" w:eastAsia="pt-BR"/>
              </w:rPr>
            </w:pPr>
            <w:r w:rsidRPr="00893543">
              <w:rPr>
                <w:rFonts w:cs="Courier New"/>
                <w:b/>
                <w:bCs/>
                <w:color w:val="000000" w:themeColor="text1"/>
                <w:lang w:val="pt-BR" w:eastAsia="pt-BR"/>
              </w:rPr>
              <w:t>T_INSIGHTIA_</w:t>
            </w:r>
            <w:proofErr w:type="gramStart"/>
            <w:r w:rsidRPr="00893543">
              <w:rPr>
                <w:rFonts w:cs="Courier New"/>
                <w:b/>
                <w:bCs/>
                <w:color w:val="000000" w:themeColor="text1"/>
                <w:lang w:val="pt-BR" w:eastAsia="pt-BR"/>
              </w:rPr>
              <w:t>ANUNCIO</w:t>
            </w:r>
            <w:proofErr w:type="gramEnd"/>
          </w:p>
          <w:p w14:paraId="5809A76A" w14:textId="7BA1370E" w:rsidR="0048324B" w:rsidRPr="00893543" w:rsidRDefault="0048324B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val="pt-BR" w:eastAsia="pt-BR"/>
              </w:rPr>
            </w:pPr>
          </w:p>
          <w:p w14:paraId="429464C2" w14:textId="77777777" w:rsidR="00893543" w:rsidRPr="00893543" w:rsidRDefault="00893543" w:rsidP="00893543">
            <w:pPr>
              <w:pStyle w:val="Cdigo-fonte"/>
              <w:ind w:firstLine="0"/>
              <w:rPr>
                <w:lang w:val="pt-BR"/>
              </w:rPr>
            </w:pPr>
            <w:r w:rsidRPr="00893543">
              <w:rPr>
                <w:lang w:val="pt-BR"/>
              </w:rPr>
              <w:lastRenderedPageBreak/>
              <w:t>INSERT INTO T_INSIGHTIA_</w:t>
            </w:r>
            <w:proofErr w:type="gramStart"/>
            <w:r w:rsidRPr="00893543">
              <w:rPr>
                <w:lang w:val="pt-BR"/>
              </w:rPr>
              <w:t>ANUNCIO</w:t>
            </w:r>
            <w:proofErr w:type="gramEnd"/>
            <w:r w:rsidRPr="00893543">
              <w:rPr>
                <w:lang w:val="pt-BR"/>
              </w:rPr>
              <w:t xml:space="preserve"> (ID_ANUNCIO, ID_USUARIO, SG_ATIVO, DS_DESCRICAO)</w:t>
            </w:r>
          </w:p>
          <w:p w14:paraId="42CFCC4A" w14:textId="51EA4543" w:rsidR="0048324B" w:rsidRPr="00893543" w:rsidRDefault="00893543" w:rsidP="00893543">
            <w:pPr>
              <w:pStyle w:val="Cdigo-fonte"/>
              <w:rPr>
                <w:lang w:val="pt-BR"/>
              </w:rPr>
            </w:pPr>
            <w:r w:rsidRPr="00893543">
              <w:rPr>
                <w:lang w:val="pt-BR"/>
              </w:rPr>
              <w:t>VALUES (SQ_INSIGHTIA_</w:t>
            </w:r>
            <w:proofErr w:type="gramStart"/>
            <w:r w:rsidRPr="00893543">
              <w:rPr>
                <w:lang w:val="pt-BR"/>
              </w:rPr>
              <w:t>ANUNCIO</w:t>
            </w:r>
            <w:proofErr w:type="gramEnd"/>
            <w:r w:rsidRPr="00893543">
              <w:rPr>
                <w:lang w:val="pt-BR"/>
              </w:rPr>
              <w:t>.NEXTVAL, 1, 'A', 'Anúncio de Montadora');</w:t>
            </w:r>
          </w:p>
          <w:p w14:paraId="15D58845" w14:textId="77777777" w:rsidR="0054204F" w:rsidRDefault="0054204F" w:rsidP="0048324B">
            <w:pPr>
              <w:pStyle w:val="Cdigo-fonte"/>
              <w:ind w:firstLine="0"/>
              <w:rPr>
                <w:lang w:val="pt-BR"/>
              </w:rPr>
            </w:pPr>
          </w:p>
          <w:p w14:paraId="5F55B8AC" w14:textId="77777777" w:rsidR="0054204F" w:rsidRPr="0054204F" w:rsidRDefault="0054204F" w:rsidP="0054204F">
            <w:pPr>
              <w:pStyle w:val="Cdigo-fonte"/>
              <w:ind w:firstLine="0"/>
              <w:rPr>
                <w:lang w:val="pt-BR"/>
              </w:rPr>
            </w:pPr>
            <w:r w:rsidRPr="0054204F">
              <w:rPr>
                <w:lang w:val="pt-BR"/>
              </w:rPr>
              <w:t>INSERT INTO T_INSIGHTIA_</w:t>
            </w:r>
            <w:proofErr w:type="gramStart"/>
            <w:r w:rsidRPr="0054204F">
              <w:rPr>
                <w:lang w:val="pt-BR"/>
              </w:rPr>
              <w:t>ANUNCIO</w:t>
            </w:r>
            <w:proofErr w:type="gramEnd"/>
            <w:r w:rsidRPr="0054204F">
              <w:rPr>
                <w:lang w:val="pt-BR"/>
              </w:rPr>
              <w:t xml:space="preserve"> (ID_ANUNCIO, ID_USUARIO, SG_ATIVO, DS_DESCRICAO)</w:t>
            </w:r>
          </w:p>
          <w:p w14:paraId="3E640172" w14:textId="23B583E6" w:rsidR="0048324B" w:rsidRDefault="0054204F" w:rsidP="0054204F">
            <w:pPr>
              <w:pStyle w:val="Cdigo-fonte"/>
              <w:ind w:firstLine="0"/>
              <w:rPr>
                <w:lang w:val="pt-BR"/>
              </w:rPr>
            </w:pPr>
            <w:r w:rsidRPr="0054204F">
              <w:rPr>
                <w:lang w:val="pt-BR"/>
              </w:rPr>
              <w:t>VALUES (SQ_INSIGHTIA_</w:t>
            </w:r>
            <w:proofErr w:type="gramStart"/>
            <w:r w:rsidRPr="0054204F">
              <w:rPr>
                <w:lang w:val="pt-BR"/>
              </w:rPr>
              <w:t>ANUNCIO</w:t>
            </w:r>
            <w:proofErr w:type="gramEnd"/>
            <w:r w:rsidRPr="0054204F">
              <w:rPr>
                <w:lang w:val="pt-BR"/>
              </w:rPr>
              <w:t>.NEXTVAL, 2, 'I', 'Anuncio de Lanchonete');</w:t>
            </w:r>
          </w:p>
          <w:p w14:paraId="0591C987" w14:textId="77777777" w:rsidR="0054204F" w:rsidRPr="00893543" w:rsidRDefault="0054204F" w:rsidP="0054204F">
            <w:pPr>
              <w:pStyle w:val="Cdigo-fonte"/>
              <w:ind w:firstLine="0"/>
              <w:rPr>
                <w:lang w:val="pt-BR"/>
              </w:rPr>
            </w:pPr>
          </w:p>
          <w:p w14:paraId="214BAADC" w14:textId="77777777" w:rsidR="0054204F" w:rsidRPr="0054204F" w:rsidRDefault="0054204F" w:rsidP="0054204F">
            <w:pPr>
              <w:pStyle w:val="Cdigo-fonte"/>
              <w:ind w:firstLine="0"/>
              <w:rPr>
                <w:lang w:val="pt-BR"/>
              </w:rPr>
            </w:pPr>
            <w:r w:rsidRPr="0054204F">
              <w:rPr>
                <w:lang w:val="pt-BR"/>
              </w:rPr>
              <w:t>INSERT INTO T_INSIGHTIA_</w:t>
            </w:r>
            <w:proofErr w:type="gramStart"/>
            <w:r w:rsidRPr="0054204F">
              <w:rPr>
                <w:lang w:val="pt-BR"/>
              </w:rPr>
              <w:t>ANUNCIO</w:t>
            </w:r>
            <w:proofErr w:type="gramEnd"/>
            <w:r w:rsidRPr="0054204F">
              <w:rPr>
                <w:lang w:val="pt-BR"/>
              </w:rPr>
              <w:t xml:space="preserve"> (ID_ANUNCIO, ID_USUARIO, SG_ATIVO, DS_DESCRICAO)</w:t>
            </w:r>
          </w:p>
          <w:p w14:paraId="7B0A67CB" w14:textId="145A0EA0" w:rsidR="0048324B" w:rsidRDefault="0054204F" w:rsidP="0054204F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VALUES (SQ_INSIGHTIA_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.NEXTVAL, </w:t>
            </w:r>
            <w:r w:rsidR="0B779D71" w:rsidRPr="79CBAC40">
              <w:rPr>
                <w:lang w:val="pt-BR"/>
              </w:rPr>
              <w:t>3</w:t>
            </w:r>
            <w:r w:rsidRPr="79CBAC40">
              <w:rPr>
                <w:lang w:val="pt-BR"/>
              </w:rPr>
              <w:t>, 'A', 'Anuncio de Barbeiro');</w:t>
            </w:r>
          </w:p>
          <w:p w14:paraId="20B1DACD" w14:textId="77777777" w:rsidR="0054204F" w:rsidRPr="00893543" w:rsidRDefault="0054204F" w:rsidP="0054204F">
            <w:pPr>
              <w:pStyle w:val="Cdigo-fonte"/>
              <w:ind w:firstLine="0"/>
              <w:rPr>
                <w:lang w:val="pt-BR"/>
              </w:rPr>
            </w:pPr>
          </w:p>
          <w:p w14:paraId="45B31FFB" w14:textId="77777777" w:rsidR="001301A6" w:rsidRPr="001301A6" w:rsidRDefault="001301A6" w:rsidP="001301A6">
            <w:pPr>
              <w:pStyle w:val="Cdigo-fonte"/>
              <w:ind w:firstLine="0"/>
              <w:rPr>
                <w:lang w:val="pt-BR"/>
              </w:rPr>
            </w:pPr>
            <w:r w:rsidRPr="001301A6">
              <w:rPr>
                <w:lang w:val="pt-BR"/>
              </w:rPr>
              <w:t>INSERT INTO T_INSIGHTIA_</w:t>
            </w:r>
            <w:proofErr w:type="gramStart"/>
            <w:r w:rsidRPr="001301A6">
              <w:rPr>
                <w:lang w:val="pt-BR"/>
              </w:rPr>
              <w:t>ANUNCIO</w:t>
            </w:r>
            <w:proofErr w:type="gramEnd"/>
            <w:r w:rsidRPr="001301A6">
              <w:rPr>
                <w:lang w:val="pt-BR"/>
              </w:rPr>
              <w:t xml:space="preserve"> (ID_ANUNCIO, ID_USUARIO, SG_ATIVO, DS_DESCRICAO)</w:t>
            </w:r>
          </w:p>
          <w:p w14:paraId="2CEA4408" w14:textId="622D8112" w:rsidR="0048324B" w:rsidRDefault="001301A6" w:rsidP="001301A6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VALUES (SQ_INSIGHTIA_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.NEXTVAL, </w:t>
            </w:r>
            <w:r w:rsidR="4593CF33" w:rsidRPr="79CBAC40">
              <w:rPr>
                <w:lang w:val="pt-BR"/>
              </w:rPr>
              <w:t>4</w:t>
            </w:r>
            <w:r w:rsidRPr="79CBAC40">
              <w:rPr>
                <w:lang w:val="pt-BR"/>
              </w:rPr>
              <w:t>, 'I', 'Anuncio de Oficina');</w:t>
            </w:r>
          </w:p>
          <w:p w14:paraId="6EF6074B" w14:textId="77777777" w:rsidR="001301A6" w:rsidRPr="00893543" w:rsidRDefault="001301A6" w:rsidP="001301A6">
            <w:pPr>
              <w:pStyle w:val="Cdigo-fonte"/>
              <w:ind w:firstLine="0"/>
              <w:rPr>
                <w:lang w:val="pt-BR"/>
              </w:rPr>
            </w:pPr>
          </w:p>
          <w:p w14:paraId="3104212E" w14:textId="77777777" w:rsidR="001301A6" w:rsidRPr="001301A6" w:rsidRDefault="001301A6" w:rsidP="001301A6">
            <w:pPr>
              <w:pStyle w:val="Cdigo-fonte"/>
              <w:ind w:firstLine="0"/>
              <w:rPr>
                <w:lang w:val="pt-BR"/>
              </w:rPr>
            </w:pPr>
            <w:r w:rsidRPr="001301A6">
              <w:rPr>
                <w:lang w:val="pt-BR"/>
              </w:rPr>
              <w:t>INSERT INTO T_INSIGHTIA_</w:t>
            </w:r>
            <w:proofErr w:type="gramStart"/>
            <w:r w:rsidRPr="001301A6">
              <w:rPr>
                <w:lang w:val="pt-BR"/>
              </w:rPr>
              <w:t>ANUNCIO</w:t>
            </w:r>
            <w:proofErr w:type="gramEnd"/>
            <w:r w:rsidRPr="001301A6">
              <w:rPr>
                <w:lang w:val="pt-BR"/>
              </w:rPr>
              <w:t xml:space="preserve"> (ID_ANUNCIO, ID_USUARIO, SG_ATIVO, DS_DESCRICAO)</w:t>
            </w:r>
          </w:p>
          <w:p w14:paraId="2CB3C4E5" w14:textId="582D1ADF" w:rsidR="0048324B" w:rsidRPr="00893543" w:rsidRDefault="001301A6" w:rsidP="001301A6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VALUES (SQ_INSIGHTIA_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.NEXTVAL, </w:t>
            </w:r>
            <w:r w:rsidR="6841001F" w:rsidRPr="79CBAC40">
              <w:rPr>
                <w:lang w:val="pt-BR"/>
              </w:rPr>
              <w:t>5</w:t>
            </w:r>
            <w:r w:rsidRPr="79CBAC40">
              <w:rPr>
                <w:lang w:val="pt-BR"/>
              </w:rPr>
              <w:t>, 'A', 'Anuncio de Corretora de Valores');</w:t>
            </w:r>
          </w:p>
          <w:p w14:paraId="78685ABF" w14:textId="18BE150A" w:rsidR="0048324B" w:rsidRPr="00893543" w:rsidRDefault="0048324B" w:rsidP="2131F2E6">
            <w:pPr>
              <w:pStyle w:val="Cdigo-fonte"/>
              <w:ind w:firstLine="0"/>
              <w:rPr>
                <w:rFonts w:cs="Courier New"/>
                <w:color w:val="000000" w:themeColor="text1"/>
                <w:lang w:val="pt-BR" w:eastAsia="pt-BR"/>
              </w:rPr>
            </w:pPr>
          </w:p>
          <w:p w14:paraId="6A2CF329" w14:textId="4B7BE740" w:rsidR="0048324B" w:rsidRPr="00893543" w:rsidRDefault="78AD83B2" w:rsidP="2131F2E6">
            <w:pPr>
              <w:pStyle w:val="Cdigo-fonte"/>
              <w:ind w:firstLine="0"/>
              <w:rPr>
                <w:b/>
                <w:bCs/>
                <w:lang w:val="pt-BR"/>
              </w:rPr>
            </w:pPr>
            <w:r w:rsidRPr="00893543">
              <w:rPr>
                <w:rFonts w:cs="Courier New"/>
                <w:b/>
                <w:bCs/>
                <w:color w:val="000000" w:themeColor="text1"/>
                <w:lang w:val="pt-BR" w:eastAsia="pt-BR"/>
              </w:rPr>
              <w:t>T_INSIGHTIA_TRANSACAO</w:t>
            </w:r>
          </w:p>
          <w:p w14:paraId="6B3AA820" w14:textId="1F0C82D4" w:rsidR="0048324B" w:rsidRPr="00893543" w:rsidRDefault="0048324B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val="pt-BR" w:eastAsia="pt-BR"/>
              </w:rPr>
            </w:pPr>
          </w:p>
          <w:p w14:paraId="2620550B" w14:textId="77777777" w:rsidR="001301A6" w:rsidRPr="001301A6" w:rsidRDefault="001301A6" w:rsidP="001301A6">
            <w:pPr>
              <w:pStyle w:val="Cdigo-fonte"/>
              <w:ind w:firstLine="0"/>
              <w:rPr>
                <w:lang w:val="pt-BR"/>
              </w:rPr>
            </w:pPr>
            <w:r w:rsidRPr="001301A6">
              <w:rPr>
                <w:lang w:val="pt-BR"/>
              </w:rPr>
              <w:t>INSERT INTO T_INSIGHTIA_TRANSACAO (ID_TRANSACAO, ID_USUARIO, DS_TITULO, DS_TRANSACAO, DT_</w:t>
            </w:r>
            <w:proofErr w:type="gramStart"/>
            <w:r w:rsidRPr="001301A6">
              <w:rPr>
                <w:lang w:val="pt-BR"/>
              </w:rPr>
              <w:t>CADASTRO,VL</w:t>
            </w:r>
            <w:proofErr w:type="gramEnd"/>
            <w:r w:rsidRPr="001301A6">
              <w:rPr>
                <w:lang w:val="pt-BR"/>
              </w:rPr>
              <w:t>_VALOR)</w:t>
            </w:r>
          </w:p>
          <w:p w14:paraId="2C61CA07" w14:textId="4EAB4C35" w:rsidR="0048324B" w:rsidRDefault="001301A6" w:rsidP="001301A6">
            <w:pPr>
              <w:pStyle w:val="Cdigo-fonte"/>
              <w:ind w:firstLine="0"/>
            </w:pPr>
            <w:r w:rsidRPr="001301A6">
              <w:rPr>
                <w:lang w:val="pt-BR"/>
              </w:rPr>
              <w:t xml:space="preserve">    </w:t>
            </w:r>
            <w:r w:rsidRPr="001301A6">
              <w:t xml:space="preserve">VALUES (SQ_INSIGHTIA_TRANSACAO.NEXTVAL, 1, 'PG Insight </w:t>
            </w:r>
            <w:proofErr w:type="spellStart"/>
            <w:r w:rsidRPr="001301A6">
              <w:t>Montadora</w:t>
            </w:r>
            <w:proofErr w:type="spellEnd"/>
            <w:r w:rsidRPr="001301A6">
              <w:t xml:space="preserve">', 'PG Insight </w:t>
            </w:r>
            <w:proofErr w:type="spellStart"/>
            <w:r w:rsidRPr="001301A6">
              <w:t>Montadora</w:t>
            </w:r>
            <w:proofErr w:type="spellEnd"/>
            <w:r w:rsidRPr="001301A6">
              <w:t>', SYSDATE, 49.00</w:t>
            </w:r>
            <w:proofErr w:type="gramStart"/>
            <w:r w:rsidRPr="001301A6">
              <w:t>);</w:t>
            </w:r>
            <w:proofErr w:type="gramEnd"/>
          </w:p>
          <w:p w14:paraId="1C977256" w14:textId="77777777" w:rsidR="001301A6" w:rsidRPr="001301A6" w:rsidRDefault="001301A6" w:rsidP="001301A6">
            <w:pPr>
              <w:pStyle w:val="Cdigo-fonte"/>
              <w:ind w:firstLine="0"/>
            </w:pPr>
          </w:p>
          <w:p w14:paraId="12291F69" w14:textId="77777777" w:rsidR="00160B49" w:rsidRPr="00160B49" w:rsidRDefault="00160B49" w:rsidP="00160B49">
            <w:pPr>
              <w:pStyle w:val="Cdigo-fonte"/>
              <w:ind w:firstLine="0"/>
              <w:rPr>
                <w:lang w:val="pt-BR"/>
              </w:rPr>
            </w:pPr>
            <w:r w:rsidRPr="00160B49">
              <w:rPr>
                <w:lang w:val="pt-BR"/>
              </w:rPr>
              <w:lastRenderedPageBreak/>
              <w:t>INSERT INTO T_INSIGHTIA_TRANSACAO (ID_TRANSACAO, ID_USUARIO, DS_TITULO, DS_TRANSACAO, DT_</w:t>
            </w:r>
            <w:proofErr w:type="gramStart"/>
            <w:r w:rsidRPr="00160B49">
              <w:rPr>
                <w:lang w:val="pt-BR"/>
              </w:rPr>
              <w:t>CADASTRO,VL</w:t>
            </w:r>
            <w:proofErr w:type="gramEnd"/>
            <w:r w:rsidRPr="00160B49">
              <w:rPr>
                <w:lang w:val="pt-BR"/>
              </w:rPr>
              <w:t>_VALOR)</w:t>
            </w:r>
          </w:p>
          <w:p w14:paraId="39001E50" w14:textId="6C4A6D7E" w:rsidR="0048324B" w:rsidRDefault="00160B49" w:rsidP="00160B49">
            <w:pPr>
              <w:pStyle w:val="Cdigo-fonte"/>
              <w:ind w:firstLine="0"/>
            </w:pPr>
            <w:r w:rsidRPr="00160B49">
              <w:rPr>
                <w:lang w:val="pt-BR"/>
              </w:rPr>
              <w:t xml:space="preserve">    </w:t>
            </w:r>
            <w:r w:rsidRPr="00160B49">
              <w:t xml:space="preserve">VALUES (SQ_INSIGHTIA_TRANSACAO.NEXTVAL, 2, 'PG Insight </w:t>
            </w:r>
            <w:proofErr w:type="spellStart"/>
            <w:r w:rsidRPr="00160B49">
              <w:t>FoodTruck</w:t>
            </w:r>
            <w:proofErr w:type="spellEnd"/>
            <w:r w:rsidRPr="00160B49">
              <w:t xml:space="preserve">', 'PG Insight </w:t>
            </w:r>
            <w:proofErr w:type="spellStart"/>
            <w:r w:rsidRPr="00160B49">
              <w:t>FoodTruck</w:t>
            </w:r>
            <w:proofErr w:type="spellEnd"/>
            <w:r w:rsidRPr="00160B49">
              <w:t>', SYSDATE, 49.00</w:t>
            </w:r>
            <w:proofErr w:type="gramStart"/>
            <w:r w:rsidRPr="00160B49">
              <w:t>);</w:t>
            </w:r>
            <w:proofErr w:type="gramEnd"/>
          </w:p>
          <w:p w14:paraId="7E576312" w14:textId="77777777" w:rsidR="00160B49" w:rsidRPr="00160B49" w:rsidRDefault="00160B49" w:rsidP="00160B49">
            <w:pPr>
              <w:pStyle w:val="Cdigo-fonte"/>
              <w:ind w:firstLine="0"/>
            </w:pPr>
          </w:p>
          <w:p w14:paraId="705735D9" w14:textId="77777777" w:rsidR="00160B49" w:rsidRPr="00160B49" w:rsidRDefault="00160B49" w:rsidP="00160B49">
            <w:pPr>
              <w:pStyle w:val="Cdigo-fonte"/>
              <w:ind w:firstLine="0"/>
              <w:rPr>
                <w:lang w:val="pt-BR"/>
              </w:rPr>
            </w:pPr>
            <w:r w:rsidRPr="00160B49">
              <w:rPr>
                <w:lang w:val="pt-BR"/>
              </w:rPr>
              <w:t>INSERT INTO T_INSIGHTIA_TRANSACAO (ID_TRANSACAO, ID_USUARIO, DS_TITULO, DS_TRANSACAO, DT_</w:t>
            </w:r>
            <w:proofErr w:type="gramStart"/>
            <w:r w:rsidRPr="00160B49">
              <w:rPr>
                <w:lang w:val="pt-BR"/>
              </w:rPr>
              <w:t>CADASTRO,VL</w:t>
            </w:r>
            <w:proofErr w:type="gramEnd"/>
            <w:r w:rsidRPr="00160B49">
              <w:rPr>
                <w:lang w:val="pt-BR"/>
              </w:rPr>
              <w:t>_VALOR)</w:t>
            </w:r>
          </w:p>
          <w:p w14:paraId="1F91C0FA" w14:textId="285454B2" w:rsidR="0048324B" w:rsidRDefault="00160B49" w:rsidP="00160B49">
            <w:pPr>
              <w:pStyle w:val="Cdigo-fonte"/>
              <w:ind w:firstLine="0"/>
            </w:pPr>
            <w:r w:rsidRPr="79CBAC40">
              <w:rPr>
                <w:lang w:val="pt-BR"/>
              </w:rPr>
              <w:t xml:space="preserve">    </w:t>
            </w:r>
            <w:r>
              <w:t xml:space="preserve">VALUES (SQ_INSIGHTIA_TRANSACAO.NEXTVAL, </w:t>
            </w:r>
            <w:r w:rsidR="3465351F">
              <w:t>3</w:t>
            </w:r>
            <w:r>
              <w:t>, 'PG Insight Barbeiro', 'PG Insight Barbeiro', SYSDATE, 49.00</w:t>
            </w:r>
            <w:proofErr w:type="gramStart"/>
            <w:r>
              <w:t>);</w:t>
            </w:r>
            <w:proofErr w:type="gramEnd"/>
          </w:p>
          <w:p w14:paraId="0391E998" w14:textId="77777777" w:rsidR="00160B49" w:rsidRPr="00160B49" w:rsidRDefault="00160B49" w:rsidP="00160B49">
            <w:pPr>
              <w:pStyle w:val="Cdigo-fonte"/>
              <w:ind w:firstLine="0"/>
            </w:pPr>
          </w:p>
          <w:p w14:paraId="0572B4FE" w14:textId="77777777" w:rsidR="00160B49" w:rsidRPr="00160B49" w:rsidRDefault="00160B49" w:rsidP="00160B49">
            <w:pPr>
              <w:pStyle w:val="Cdigo-fonte"/>
              <w:ind w:firstLine="0"/>
              <w:rPr>
                <w:lang w:val="pt-BR"/>
              </w:rPr>
            </w:pPr>
            <w:r w:rsidRPr="00160B49">
              <w:rPr>
                <w:lang w:val="pt-BR"/>
              </w:rPr>
              <w:t>INSERT INTO T_INSIGHTIA_TRANSACAO (ID_TRANSACAO, ID_USUARIO, DS_TITULO, DS_TRANSACAO, DT_</w:t>
            </w:r>
            <w:proofErr w:type="gramStart"/>
            <w:r w:rsidRPr="00160B49">
              <w:rPr>
                <w:lang w:val="pt-BR"/>
              </w:rPr>
              <w:t>CADASTRO,VL</w:t>
            </w:r>
            <w:proofErr w:type="gramEnd"/>
            <w:r w:rsidRPr="00160B49">
              <w:rPr>
                <w:lang w:val="pt-BR"/>
              </w:rPr>
              <w:t>_VALOR)</w:t>
            </w:r>
          </w:p>
          <w:p w14:paraId="1FA1F3CD" w14:textId="1B9EE0D2" w:rsidR="0048324B" w:rsidRDefault="00160B49" w:rsidP="00160B49">
            <w:pPr>
              <w:pStyle w:val="Cdigo-fonte"/>
              <w:ind w:firstLine="0"/>
            </w:pPr>
            <w:r w:rsidRPr="79CBAC40">
              <w:rPr>
                <w:lang w:val="pt-BR"/>
              </w:rPr>
              <w:t xml:space="preserve">    </w:t>
            </w:r>
            <w:r>
              <w:t xml:space="preserve">VALUES (SQ_INSIGHTIA_TRANSACAO.NEXTVAL, </w:t>
            </w:r>
            <w:r w:rsidR="58F16866">
              <w:t>4</w:t>
            </w:r>
            <w:r>
              <w:t xml:space="preserve">, 'PG Insight </w:t>
            </w:r>
            <w:proofErr w:type="spellStart"/>
            <w:r>
              <w:t>Oficina</w:t>
            </w:r>
            <w:proofErr w:type="spellEnd"/>
            <w:r>
              <w:t xml:space="preserve">', 'PG Insight </w:t>
            </w:r>
            <w:proofErr w:type="spellStart"/>
            <w:r>
              <w:t>Oficina</w:t>
            </w:r>
            <w:proofErr w:type="spellEnd"/>
            <w:r>
              <w:t>', SYSDATE, 49.00</w:t>
            </w:r>
            <w:proofErr w:type="gramStart"/>
            <w:r>
              <w:t>);</w:t>
            </w:r>
            <w:proofErr w:type="gramEnd"/>
          </w:p>
          <w:p w14:paraId="05BCF38B" w14:textId="77777777" w:rsidR="00160B49" w:rsidRPr="00160B49" w:rsidRDefault="00160B49" w:rsidP="00160B49">
            <w:pPr>
              <w:pStyle w:val="Cdigo-fonte"/>
              <w:ind w:firstLine="0"/>
            </w:pPr>
          </w:p>
          <w:p w14:paraId="32EB6875" w14:textId="77777777" w:rsidR="00160B49" w:rsidRPr="00160B49" w:rsidRDefault="00160B49" w:rsidP="00160B49">
            <w:pPr>
              <w:pStyle w:val="Cdigo-fonte"/>
              <w:ind w:firstLine="0"/>
              <w:rPr>
                <w:lang w:val="pt-BR"/>
              </w:rPr>
            </w:pPr>
            <w:r w:rsidRPr="00160B49">
              <w:rPr>
                <w:lang w:val="pt-BR"/>
              </w:rPr>
              <w:t>INSERT INTO T_INSIGHTIA_TRANSACAO (ID_TRANSACAO, ID_USUARIO, DS_TITULO, DS_TRANSACAO, DT_</w:t>
            </w:r>
            <w:proofErr w:type="gramStart"/>
            <w:r w:rsidRPr="00160B49">
              <w:rPr>
                <w:lang w:val="pt-BR"/>
              </w:rPr>
              <w:t>CADASTRO,VL</w:t>
            </w:r>
            <w:proofErr w:type="gramEnd"/>
            <w:r w:rsidRPr="00160B49">
              <w:rPr>
                <w:lang w:val="pt-BR"/>
              </w:rPr>
              <w:t>_VALOR)</w:t>
            </w:r>
          </w:p>
          <w:p w14:paraId="6D8CCD0E" w14:textId="70AEEF50" w:rsidR="0048324B" w:rsidRPr="00160B49" w:rsidRDefault="00160B49" w:rsidP="00160B49">
            <w:pPr>
              <w:pStyle w:val="Cdigo-fonte"/>
              <w:ind w:firstLine="0"/>
            </w:pPr>
            <w:r w:rsidRPr="79CBAC40">
              <w:rPr>
                <w:lang w:val="pt-BR"/>
              </w:rPr>
              <w:t xml:space="preserve">    </w:t>
            </w:r>
            <w:r>
              <w:t xml:space="preserve">VALUES (SQ_INSIGHTIA_TRANSACAO.NEXTVAL, </w:t>
            </w:r>
            <w:r w:rsidR="74E0ED96">
              <w:t>5</w:t>
            </w:r>
            <w:r>
              <w:t>, 'PG Insight Bolsa', 'PG Insight Bolsa', SYSDATE, 49.00</w:t>
            </w:r>
            <w:proofErr w:type="gramStart"/>
            <w:r>
              <w:t>);</w:t>
            </w:r>
            <w:proofErr w:type="gramEnd"/>
          </w:p>
          <w:p w14:paraId="3482F775" w14:textId="23BB713C" w:rsidR="0048324B" w:rsidRPr="00160B49" w:rsidRDefault="0048324B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eastAsia="pt-BR"/>
              </w:rPr>
            </w:pPr>
          </w:p>
          <w:p w14:paraId="319CFA79" w14:textId="42144F9A" w:rsidR="0048324B" w:rsidRDefault="3D51E4B5" w:rsidP="2131F2E6">
            <w:pPr>
              <w:pStyle w:val="Cdigo-fonte"/>
              <w:ind w:firstLine="0"/>
              <w:rPr>
                <w:b/>
                <w:bCs/>
              </w:rPr>
            </w:pPr>
            <w:r w:rsidRPr="2131F2E6">
              <w:rPr>
                <w:rFonts w:cs="Courier New"/>
                <w:b/>
                <w:bCs/>
                <w:color w:val="000000" w:themeColor="text1"/>
                <w:lang w:eastAsia="pt-BR"/>
              </w:rPr>
              <w:t>T_INSIGHTIA_INSIGHT</w:t>
            </w:r>
          </w:p>
          <w:p w14:paraId="55B16193" w14:textId="19CBE8F0" w:rsidR="0048324B" w:rsidRDefault="0048324B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eastAsia="pt-BR"/>
              </w:rPr>
            </w:pPr>
          </w:p>
          <w:p w14:paraId="0ED8B982" w14:textId="146A642D" w:rsidR="2B76EC44" w:rsidRPr="000A7F61" w:rsidRDefault="2B76EC44" w:rsidP="79CBAC40">
            <w:pPr>
              <w:pStyle w:val="Cdigo-fonte"/>
              <w:ind w:firstLine="0"/>
            </w:pPr>
            <w:r w:rsidRPr="000A7F61">
              <w:t xml:space="preserve">INSERT INTO T_INSIGHTIA_INSIGHT (ID_INSIGHT, ID_ANUNCIO, DS_CONTEUDO, FT_IMAGE) </w:t>
            </w:r>
          </w:p>
          <w:p w14:paraId="54F26965" w14:textId="2288816A" w:rsidR="2B76EC44" w:rsidRPr="000A7F61" w:rsidRDefault="2B76EC44" w:rsidP="79CBAC40">
            <w:pPr>
              <w:pStyle w:val="Cdigo-fonte"/>
              <w:ind w:firstLine="0"/>
              <w:rPr>
                <w:lang w:val="pt-BR"/>
              </w:rPr>
            </w:pPr>
            <w:r w:rsidRPr="000A7F61">
              <w:t xml:space="preserve">    </w:t>
            </w:r>
            <w:r w:rsidRPr="79CBAC40">
              <w:rPr>
                <w:lang w:val="pt-BR"/>
              </w:rPr>
              <w:t>VALUES (SQ_INSIGHTIA_INSIGHT.NEXTVAL, 1, '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 Montadora', NULL);</w:t>
            </w:r>
          </w:p>
          <w:p w14:paraId="5F53ED7F" w14:textId="43865129" w:rsidR="2B76EC44" w:rsidRPr="000A7F61" w:rsidRDefault="2B76EC44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</w:t>
            </w:r>
          </w:p>
          <w:p w14:paraId="1B75B3E1" w14:textId="5D1373A5" w:rsidR="2B76EC44" w:rsidRDefault="2B76EC44" w:rsidP="79CBAC40">
            <w:pPr>
              <w:pStyle w:val="Cdigo-fonte"/>
              <w:ind w:firstLine="0"/>
            </w:pPr>
            <w:r w:rsidRPr="000A7F61">
              <w:t xml:space="preserve">INSERT INTO T_INSIGHTIA_INSIGHT (ID_INSIGHT, ID_ANUNCIO, DS_CONTEUDO, FT_IMAGE) </w:t>
            </w:r>
          </w:p>
          <w:p w14:paraId="7F13BA69" w14:textId="41DD2649" w:rsidR="2B76EC44" w:rsidRDefault="2B76EC44" w:rsidP="79CBAC40">
            <w:pPr>
              <w:pStyle w:val="Cdigo-fonte"/>
              <w:ind w:firstLine="0"/>
            </w:pPr>
            <w:r w:rsidRPr="000A7F61">
              <w:t xml:space="preserve">    VALUES (SQ_INSIGHTIA_INSIGHT.NEXTVAL, 2, '</w:t>
            </w:r>
            <w:proofErr w:type="spellStart"/>
            <w:r w:rsidRPr="000A7F61">
              <w:t>Anuncio</w:t>
            </w:r>
            <w:proofErr w:type="spellEnd"/>
            <w:r w:rsidRPr="000A7F61">
              <w:t xml:space="preserve"> </w:t>
            </w:r>
            <w:proofErr w:type="spellStart"/>
            <w:r w:rsidRPr="000A7F61">
              <w:t>Lanchonete</w:t>
            </w:r>
            <w:proofErr w:type="spellEnd"/>
            <w:r w:rsidRPr="000A7F61">
              <w:t>', NULL</w:t>
            </w:r>
            <w:proofErr w:type="gramStart"/>
            <w:r w:rsidRPr="000A7F61">
              <w:t>);</w:t>
            </w:r>
            <w:proofErr w:type="gramEnd"/>
          </w:p>
          <w:p w14:paraId="08A86F91" w14:textId="562DC4BA" w:rsidR="2B76EC44" w:rsidRDefault="2B76EC44" w:rsidP="79CBAC40">
            <w:pPr>
              <w:pStyle w:val="Cdigo-fonte"/>
              <w:ind w:firstLine="0"/>
            </w:pPr>
            <w:r w:rsidRPr="000A7F61">
              <w:t xml:space="preserve">    </w:t>
            </w:r>
          </w:p>
          <w:p w14:paraId="38F77C59" w14:textId="2734AB3A" w:rsidR="2B76EC44" w:rsidRDefault="2B76EC44" w:rsidP="79CBAC40">
            <w:pPr>
              <w:pStyle w:val="Cdigo-fonte"/>
              <w:ind w:firstLine="0"/>
            </w:pPr>
            <w:r w:rsidRPr="000A7F61">
              <w:lastRenderedPageBreak/>
              <w:t xml:space="preserve">INSERT INTO T_INSIGHTIA_INSIGHT (ID_INSIGHT, ID_ANUNCIO, DS_CONTEUDO, FT_IMAGE) </w:t>
            </w:r>
          </w:p>
          <w:p w14:paraId="4AE61C94" w14:textId="39D6B105" w:rsidR="2B76EC44" w:rsidRPr="000A7F61" w:rsidRDefault="2B76EC44" w:rsidP="79CBAC40">
            <w:pPr>
              <w:pStyle w:val="Cdigo-fonte"/>
              <w:ind w:firstLine="0"/>
              <w:rPr>
                <w:lang w:val="pt-BR"/>
              </w:rPr>
            </w:pPr>
            <w:r w:rsidRPr="000A7F61">
              <w:t xml:space="preserve">    </w:t>
            </w:r>
            <w:r w:rsidRPr="79CBAC40">
              <w:rPr>
                <w:lang w:val="pt-BR"/>
              </w:rPr>
              <w:t>VALUES (SQ_INSIGHTIA_INSIGHT.NEXTVAL, 3, '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 Oficina', NULL);</w:t>
            </w:r>
          </w:p>
          <w:p w14:paraId="7F7A2582" w14:textId="5E6C3258" w:rsidR="2B76EC44" w:rsidRPr="000A7F61" w:rsidRDefault="2B76EC44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</w:t>
            </w:r>
          </w:p>
          <w:p w14:paraId="7A793548" w14:textId="37F5B09F" w:rsidR="2B76EC44" w:rsidRDefault="2B76EC44" w:rsidP="79CBAC40">
            <w:pPr>
              <w:pStyle w:val="Cdigo-fonte"/>
              <w:ind w:firstLine="0"/>
            </w:pPr>
            <w:r w:rsidRPr="000A7F61">
              <w:t xml:space="preserve">INSERT INTO T_INSIGHTIA_INSIGHT (ID_INSIGHT, ID_ANUNCIO, DS_CONTEUDO, FT_IMAGE) </w:t>
            </w:r>
          </w:p>
          <w:p w14:paraId="453B7CC9" w14:textId="46680FE1" w:rsidR="2B76EC44" w:rsidRPr="000A7F61" w:rsidRDefault="2B76EC44" w:rsidP="79CBAC40">
            <w:pPr>
              <w:pStyle w:val="Cdigo-fonte"/>
              <w:ind w:firstLine="0"/>
              <w:rPr>
                <w:lang w:val="pt-BR"/>
              </w:rPr>
            </w:pPr>
            <w:r w:rsidRPr="000A7F61">
              <w:t xml:space="preserve">    </w:t>
            </w:r>
            <w:r w:rsidRPr="79CBAC40">
              <w:rPr>
                <w:lang w:val="pt-BR"/>
              </w:rPr>
              <w:t>VALUES (SQ_INSIGHTIA_INSIGHT.NEXTVAL, 4, '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 Barbeiro', NULL);</w:t>
            </w:r>
          </w:p>
          <w:p w14:paraId="2E4BBE5F" w14:textId="4864E9FD" w:rsidR="2B76EC44" w:rsidRPr="000A7F61" w:rsidRDefault="2B76EC44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</w:t>
            </w:r>
          </w:p>
          <w:p w14:paraId="397DD2EE" w14:textId="19186131" w:rsidR="2B76EC44" w:rsidRDefault="2B76EC44" w:rsidP="79CBAC40">
            <w:pPr>
              <w:pStyle w:val="Cdigo-fonte"/>
              <w:ind w:firstLine="0"/>
            </w:pPr>
            <w:r w:rsidRPr="000A7F61">
              <w:t xml:space="preserve">INSERT INTO T_INSIGHTIA_INSIGHT (ID_INSIGHT, ID_ANUNCIO, DS_CONTEUDO, FT_IMAGE) </w:t>
            </w:r>
          </w:p>
          <w:p w14:paraId="32BDFD9B" w14:textId="3AD5CC56" w:rsidR="2B76EC44" w:rsidRPr="000A7F61" w:rsidRDefault="2B76EC44" w:rsidP="79CBAC40">
            <w:pPr>
              <w:pStyle w:val="Cdigo-fonte"/>
              <w:ind w:firstLine="0"/>
              <w:rPr>
                <w:lang w:val="pt-BR"/>
              </w:rPr>
            </w:pPr>
            <w:r w:rsidRPr="000A7F61">
              <w:t xml:space="preserve">    </w:t>
            </w:r>
            <w:r w:rsidRPr="79CBAC40">
              <w:rPr>
                <w:lang w:val="pt-BR"/>
              </w:rPr>
              <w:t>VALUES (SQ_INSIGHTIA_INSIGHT.NEXTVAL, 5, '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 Corretora', NULL);</w:t>
            </w:r>
          </w:p>
          <w:p w14:paraId="2E18D616" w14:textId="497EB481" w:rsidR="0048324B" w:rsidRPr="00893543" w:rsidRDefault="0048324B" w:rsidP="0048324B">
            <w:pPr>
              <w:pStyle w:val="Cdigo-fonte"/>
              <w:ind w:firstLine="0"/>
              <w:rPr>
                <w:lang w:val="pt-BR"/>
              </w:rPr>
            </w:pPr>
          </w:p>
          <w:p w14:paraId="7437B8F1" w14:textId="5B898627" w:rsidR="0048324B" w:rsidRPr="00893543" w:rsidRDefault="0048324B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val="pt-BR" w:eastAsia="pt-BR"/>
              </w:rPr>
            </w:pPr>
          </w:p>
          <w:p w14:paraId="6D32F41A" w14:textId="1EFE6DE3" w:rsidR="0048324B" w:rsidRPr="00893543" w:rsidRDefault="69417B2A" w:rsidP="2131F2E6">
            <w:pPr>
              <w:pStyle w:val="Cdigo-fonte"/>
              <w:ind w:firstLine="0"/>
              <w:rPr>
                <w:b/>
                <w:bCs/>
                <w:lang w:val="pt-BR"/>
              </w:rPr>
            </w:pPr>
            <w:r w:rsidRPr="00893543">
              <w:rPr>
                <w:rFonts w:cs="Courier New"/>
                <w:b/>
                <w:bCs/>
                <w:color w:val="000000" w:themeColor="text1"/>
                <w:lang w:val="pt-BR" w:eastAsia="pt-BR"/>
              </w:rPr>
              <w:t>T_INSIGHTIA_COMANDO</w:t>
            </w:r>
          </w:p>
          <w:p w14:paraId="5CEA66A6" w14:textId="253EC987" w:rsidR="0048324B" w:rsidRPr="00893543" w:rsidRDefault="0048324B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val="pt-BR" w:eastAsia="pt-BR"/>
              </w:rPr>
            </w:pPr>
          </w:p>
          <w:p w14:paraId="18CCD0F2" w14:textId="219CE877" w:rsidR="45C18F47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>INSERT INTO T_INSIGHTIA_COMANDO (ID_COMANDO, ID_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, DS_CONTEUDO) </w:t>
            </w:r>
          </w:p>
          <w:p w14:paraId="5A333500" w14:textId="2D071505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VALUES (SQ_INSIGHTIA_COMANDO.NEXTVAL, 1, 'POSTAGENS DE REDE SOCIAL, BANNER, FOTO PERFIL, ARTE DA EMPRESA');</w:t>
            </w:r>
          </w:p>
          <w:p w14:paraId="7AFD0A5E" w14:textId="65645A9A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</w:t>
            </w:r>
          </w:p>
          <w:p w14:paraId="49D2C96C" w14:textId="678ECCDE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>INSERT INTO T_INSIGHTIA_COMANDO (ID_COMANDO, ID_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, DS_CONTEUDO) </w:t>
            </w:r>
          </w:p>
          <w:p w14:paraId="35B6DCD2" w14:textId="1335C8FD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VALUES (SQ_INSIGHTIA_COMANDO.NEXTVAL, 2, 'POSTAGENS DE REDE SOCIAL, FOTO PERFIL, ARTE DA EMPRESA');</w:t>
            </w:r>
          </w:p>
          <w:p w14:paraId="7DCB4D9F" w14:textId="5B42563A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</w:t>
            </w:r>
          </w:p>
          <w:p w14:paraId="1FC7E8B2" w14:textId="00DAFCA8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>INSERT INTO T_INSIGHTIA_COMANDO (ID_COMANDO, ID_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, DS_CONTEUDO) </w:t>
            </w:r>
          </w:p>
          <w:p w14:paraId="3EC7FB4F" w14:textId="2DEE9923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VALUES (SQ_INSIGHTIA_COMANDO.NEXTVAL, 3, 'BANNER, FOTO PERFIL, ARTE DA EMPRESA');</w:t>
            </w:r>
          </w:p>
          <w:p w14:paraId="3B35D6BE" w14:textId="1C6459D8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lastRenderedPageBreak/>
              <w:t xml:space="preserve">    </w:t>
            </w:r>
          </w:p>
          <w:p w14:paraId="137B2771" w14:textId="0BED99E7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>INSERT INTO T_INSIGHTIA_COMANDO (ID_COMANDO, ID_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, DS_CONTEUDO) </w:t>
            </w:r>
          </w:p>
          <w:p w14:paraId="095819AA" w14:textId="301D9B92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VALUES (SQ_INSIGHTIA_COMANDO.NEXTVAL, 4, 'POSTAGENS DE REDE SOCIAL, BANNER, FOTO PERFIL, ARTE DA EMPRESA');</w:t>
            </w:r>
          </w:p>
          <w:p w14:paraId="748DA2DD" w14:textId="5639B194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</w:t>
            </w:r>
          </w:p>
          <w:p w14:paraId="4FBC48B9" w14:textId="298361F4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>INSERT INTO T_INSIGHTIA_COMANDO (ID_COMANDO, ID_</w:t>
            </w:r>
            <w:proofErr w:type="gramStart"/>
            <w:r w:rsidRPr="79CBAC40">
              <w:rPr>
                <w:lang w:val="pt-BR"/>
              </w:rPr>
              <w:t>ANUNCIO</w:t>
            </w:r>
            <w:proofErr w:type="gramEnd"/>
            <w:r w:rsidRPr="79CBAC40">
              <w:rPr>
                <w:lang w:val="pt-BR"/>
              </w:rPr>
              <w:t xml:space="preserve">, DS_CONTEUDO) </w:t>
            </w:r>
          </w:p>
          <w:p w14:paraId="6A221C24" w14:textId="51A8C95A" w:rsidR="45C18F47" w:rsidRPr="000A7F61" w:rsidRDefault="45C18F47" w:rsidP="79CBAC40">
            <w:pPr>
              <w:pStyle w:val="Cdigo-fonte"/>
              <w:ind w:firstLine="0"/>
              <w:rPr>
                <w:lang w:val="pt-BR"/>
              </w:rPr>
            </w:pPr>
            <w:r w:rsidRPr="79CBAC40">
              <w:rPr>
                <w:lang w:val="pt-BR"/>
              </w:rPr>
              <w:t xml:space="preserve">    VALUES (SQ_INSIGHTIA_COMANDO.NEXTVAL, 5, 'POSTAGENS DE REDE SOCIAL, BANNER, FOTO PERFIL');</w:t>
            </w:r>
          </w:p>
          <w:p w14:paraId="676204D1" w14:textId="663F0EE6" w:rsidR="0048324B" w:rsidRPr="00893543" w:rsidRDefault="0048324B" w:rsidP="0048324B">
            <w:pPr>
              <w:pStyle w:val="Cdigo-fonte"/>
              <w:ind w:firstLine="0"/>
              <w:rPr>
                <w:lang w:val="pt-BR"/>
              </w:rPr>
            </w:pPr>
          </w:p>
          <w:p w14:paraId="71561354" w14:textId="4E11E2CF" w:rsidR="0048324B" w:rsidRPr="00893543" w:rsidRDefault="0048324B" w:rsidP="2131F2E6">
            <w:pPr>
              <w:pStyle w:val="Cdigo-fonte"/>
              <w:ind w:firstLine="0"/>
              <w:rPr>
                <w:rFonts w:cs="Courier New"/>
                <w:b/>
                <w:bCs/>
                <w:color w:val="000000" w:themeColor="text1"/>
                <w:lang w:val="pt-BR" w:eastAsia="pt-BR"/>
              </w:rPr>
            </w:pPr>
          </w:p>
        </w:tc>
      </w:tr>
    </w:tbl>
    <w:p w14:paraId="76288404" w14:textId="554688C0" w:rsidR="0048324B" w:rsidRPr="00AF754D" w:rsidRDefault="00DD4030" w:rsidP="0048324B">
      <w:pPr>
        <w:pStyle w:val="Legenda"/>
      </w:pPr>
      <w:r>
        <w:lastRenderedPageBreak/>
        <w:t xml:space="preserve">Exemplo de </w:t>
      </w:r>
      <w:r w:rsidR="0048324B">
        <w:t>S</w:t>
      </w:r>
      <w:r w:rsidR="0048324B" w:rsidRPr="4CD0688E">
        <w:t>cript em SQL para carga inicial do banco de dado</w:t>
      </w:r>
      <w:r w:rsidR="0048324B">
        <w:t xml:space="preserve">s na tabela </w:t>
      </w:r>
      <w:r w:rsidR="001C0C3D">
        <w:t>empreendedor</w:t>
      </w:r>
    </w:p>
    <w:p w14:paraId="2A7C591C" w14:textId="303BF468" w:rsidR="004A05C4" w:rsidRDefault="004A05C4" w:rsidP="004A05C4">
      <w:pPr>
        <w:pStyle w:val="Ttulo1"/>
        <w:rPr>
          <w:lang w:val="en-US"/>
        </w:rPr>
      </w:pPr>
      <w:bookmarkStart w:id="9" w:name="_Toc67673075"/>
      <w:r w:rsidRPr="0027353F">
        <w:rPr>
          <w:lang w:val="en-US"/>
        </w:rPr>
        <w:lastRenderedPageBreak/>
        <w:t xml:space="preserve">7 – Data </w:t>
      </w:r>
      <w:proofErr w:type="spellStart"/>
      <w:r w:rsidRPr="0027353F">
        <w:rPr>
          <w:lang w:val="en-US"/>
        </w:rPr>
        <w:t>Manupulation</w:t>
      </w:r>
      <w:proofErr w:type="spellEnd"/>
      <w:r w:rsidRPr="0027353F">
        <w:rPr>
          <w:lang w:val="en-US"/>
        </w:rPr>
        <w:t xml:space="preserve"> Language – DML (UPDATE</w:t>
      </w:r>
      <w:r w:rsidR="006C4326" w:rsidRPr="0027353F">
        <w:rPr>
          <w:lang w:val="en-US"/>
        </w:rPr>
        <w:t xml:space="preserve"> / DELETE</w:t>
      </w:r>
      <w:r w:rsidRPr="0027353F">
        <w:rPr>
          <w:lang w:val="en-US"/>
        </w:rPr>
        <w:t>)</w:t>
      </w:r>
      <w:bookmarkEnd w:id="9"/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:rsidRPr="00304E32" w14:paraId="05F282A5" w14:textId="77777777" w:rsidTr="2131F2E6">
        <w:tc>
          <w:tcPr>
            <w:tcW w:w="9061" w:type="dxa"/>
          </w:tcPr>
          <w:p w14:paraId="1B4994D4" w14:textId="77777777" w:rsidR="00050FEA" w:rsidRDefault="00050FEA" w:rsidP="008E35F7">
            <w:pPr>
              <w:pStyle w:val="Cdigo-fonte"/>
              <w:ind w:firstLine="0"/>
              <w:jc w:val="left"/>
            </w:pPr>
          </w:p>
          <w:p w14:paraId="63A9BE63" w14:textId="3E939919" w:rsidR="008E35F7" w:rsidRDefault="001C0C3D" w:rsidP="008E35F7">
            <w:pPr>
              <w:pStyle w:val="Cdigo-fonte"/>
              <w:ind w:left="30" w:firstLine="0"/>
              <w:jc w:val="left"/>
            </w:pPr>
            <w:r w:rsidRPr="00AB50EF">
              <w:t xml:space="preserve">UPDATE </w:t>
            </w:r>
            <w:r w:rsidR="00404BB8" w:rsidRPr="001E3FD6">
              <w:rPr>
                <w:rFonts w:cs="Courier New"/>
                <w:color w:val="000000" w:themeColor="text1"/>
                <w:lang w:eastAsia="pt-BR"/>
              </w:rPr>
              <w:t>T_INSIGHTIA_USUARIO</w:t>
            </w:r>
            <w:r w:rsidRPr="00AB50EF">
              <w:t xml:space="preserve"> </w:t>
            </w:r>
          </w:p>
          <w:p w14:paraId="661EF638" w14:textId="29EEA367" w:rsidR="008E35F7" w:rsidRDefault="243ABB02" w:rsidP="008E35F7">
            <w:pPr>
              <w:pStyle w:val="Cdigo-fonte"/>
              <w:ind w:left="30" w:firstLine="0"/>
              <w:jc w:val="left"/>
            </w:pPr>
            <w:r>
              <w:t xml:space="preserve">  </w:t>
            </w:r>
            <w:r w:rsidR="78A7DB8E">
              <w:t>SET EMAIL = 'emai</w:t>
            </w:r>
            <w:r w:rsidR="73312DE2">
              <w:t>l94280</w:t>
            </w:r>
            <w:r w:rsidR="78A7DB8E">
              <w:t xml:space="preserve">@email.com' </w:t>
            </w:r>
          </w:p>
          <w:p w14:paraId="1685D3EA" w14:textId="3C11A346" w:rsidR="001C0C3D" w:rsidRPr="00893543" w:rsidRDefault="78A7DB8E" w:rsidP="008E35F7">
            <w:pPr>
              <w:pStyle w:val="Cdigo-fonte"/>
              <w:ind w:left="30" w:firstLine="0"/>
              <w:jc w:val="left"/>
              <w:rPr>
                <w:lang w:val="pt-BR"/>
              </w:rPr>
            </w:pPr>
            <w:r w:rsidRPr="00893543">
              <w:rPr>
                <w:lang w:val="pt-BR"/>
              </w:rPr>
              <w:t xml:space="preserve">WHERE </w:t>
            </w:r>
            <w:r w:rsidR="73312DE2" w:rsidRPr="00893543">
              <w:rPr>
                <w:lang w:val="pt-BR"/>
              </w:rPr>
              <w:t>ID_USUARIO</w:t>
            </w:r>
            <w:r w:rsidRPr="00893543">
              <w:rPr>
                <w:lang w:val="pt-BR"/>
              </w:rPr>
              <w:t xml:space="preserve"> = 1;</w:t>
            </w:r>
          </w:p>
          <w:p w14:paraId="56E0DA93" w14:textId="587BEA5C" w:rsidR="2131F2E6" w:rsidRPr="00893543" w:rsidRDefault="2131F2E6" w:rsidP="2131F2E6">
            <w:pPr>
              <w:pStyle w:val="Cdigo-fonte"/>
              <w:ind w:left="30" w:firstLine="0"/>
              <w:jc w:val="left"/>
              <w:rPr>
                <w:lang w:val="pt-BR"/>
              </w:rPr>
            </w:pPr>
          </w:p>
          <w:p w14:paraId="375A3C02" w14:textId="6854AC1B" w:rsidR="034A3862" w:rsidRPr="00893543" w:rsidRDefault="034A3862" w:rsidP="2131F2E6">
            <w:pPr>
              <w:pStyle w:val="Cdigo-fonte"/>
              <w:ind w:left="30" w:firstLine="0"/>
              <w:jc w:val="left"/>
              <w:rPr>
                <w:lang w:val="pt-BR"/>
              </w:rPr>
            </w:pPr>
            <w:r w:rsidRPr="00893543">
              <w:rPr>
                <w:lang w:val="pt-BR"/>
              </w:rPr>
              <w:t xml:space="preserve">UPDATE </w:t>
            </w:r>
            <w:r w:rsidRPr="00893543">
              <w:rPr>
                <w:rFonts w:cs="Courier New"/>
                <w:color w:val="000000" w:themeColor="text1"/>
                <w:lang w:val="pt-BR" w:eastAsia="pt-BR"/>
              </w:rPr>
              <w:t>T_INSIGHTIA_</w:t>
            </w:r>
            <w:proofErr w:type="gramStart"/>
            <w:r w:rsidRPr="00893543">
              <w:rPr>
                <w:rFonts w:cs="Courier New"/>
                <w:color w:val="000000" w:themeColor="text1"/>
                <w:lang w:val="pt-BR" w:eastAsia="pt-BR"/>
              </w:rPr>
              <w:t>ANUNCIO</w:t>
            </w:r>
            <w:proofErr w:type="gramEnd"/>
            <w:r w:rsidRPr="00893543">
              <w:rPr>
                <w:lang w:val="pt-BR"/>
              </w:rPr>
              <w:t xml:space="preserve"> </w:t>
            </w:r>
          </w:p>
          <w:p w14:paraId="6477D067" w14:textId="5CE3DE26" w:rsidR="034A3862" w:rsidRPr="00893543" w:rsidRDefault="034A3862" w:rsidP="2131F2E6">
            <w:pPr>
              <w:pStyle w:val="Cdigo-fonte"/>
              <w:ind w:left="30" w:firstLine="0"/>
              <w:jc w:val="left"/>
              <w:rPr>
                <w:lang w:val="pt-BR"/>
              </w:rPr>
            </w:pPr>
            <w:r w:rsidRPr="00893543">
              <w:rPr>
                <w:lang w:val="pt-BR"/>
              </w:rPr>
              <w:t xml:space="preserve">  SET </w:t>
            </w:r>
            <w:r w:rsidR="6688D09C" w:rsidRPr="00893543">
              <w:rPr>
                <w:lang w:val="pt-BR"/>
              </w:rPr>
              <w:t>DESCRICAO</w:t>
            </w:r>
            <w:r w:rsidRPr="00893543">
              <w:rPr>
                <w:lang w:val="pt-BR"/>
              </w:rPr>
              <w:t xml:space="preserve"> = '</w:t>
            </w:r>
            <w:proofErr w:type="gramStart"/>
            <w:r w:rsidR="3B1875AB" w:rsidRPr="00893543">
              <w:rPr>
                <w:lang w:val="pt-BR"/>
              </w:rPr>
              <w:t>ANUNCIO</w:t>
            </w:r>
            <w:proofErr w:type="gramEnd"/>
            <w:r w:rsidR="3B1875AB" w:rsidRPr="00893543">
              <w:rPr>
                <w:lang w:val="pt-BR"/>
              </w:rPr>
              <w:t xml:space="preserve"> DE ESCOLA</w:t>
            </w:r>
            <w:r w:rsidRPr="00893543">
              <w:rPr>
                <w:lang w:val="pt-BR"/>
              </w:rPr>
              <w:t xml:space="preserve">' </w:t>
            </w:r>
          </w:p>
          <w:p w14:paraId="3253C0DE" w14:textId="551A98C7" w:rsidR="034A3862" w:rsidRDefault="034A3862" w:rsidP="2131F2E6">
            <w:pPr>
              <w:pStyle w:val="Cdigo-fonte"/>
              <w:ind w:left="30" w:firstLine="0"/>
              <w:jc w:val="left"/>
            </w:pPr>
            <w:r>
              <w:t xml:space="preserve">WHERE ID_USUARIO = </w:t>
            </w:r>
            <w:proofErr w:type="gramStart"/>
            <w:r w:rsidR="62DFA033">
              <w:t>2</w:t>
            </w:r>
            <w:r>
              <w:t>;</w:t>
            </w:r>
            <w:proofErr w:type="gramEnd"/>
          </w:p>
          <w:p w14:paraId="1944E682" w14:textId="7CA10504" w:rsidR="2131F2E6" w:rsidRDefault="2131F2E6" w:rsidP="2131F2E6">
            <w:pPr>
              <w:pStyle w:val="Cdigo-fonte"/>
              <w:ind w:left="30" w:firstLine="0"/>
              <w:jc w:val="left"/>
            </w:pPr>
          </w:p>
          <w:p w14:paraId="150BEF92" w14:textId="77777777" w:rsidR="004A05C4" w:rsidRDefault="004A05C4" w:rsidP="008E35F7">
            <w:pPr>
              <w:pStyle w:val="Cdigo-fonte"/>
              <w:ind w:firstLine="0"/>
              <w:jc w:val="left"/>
            </w:pPr>
          </w:p>
        </w:tc>
      </w:tr>
      <w:tr w:rsidR="00050FEA" w:rsidRPr="000A7F61" w14:paraId="15DFB985" w14:textId="77777777" w:rsidTr="2131F2E6">
        <w:tc>
          <w:tcPr>
            <w:tcW w:w="9061" w:type="dxa"/>
          </w:tcPr>
          <w:p w14:paraId="74F5DE00" w14:textId="77777777" w:rsidR="008E35F7" w:rsidRPr="00304E32" w:rsidRDefault="008E35F7" w:rsidP="008E35F7">
            <w:pPr>
              <w:pStyle w:val="Cdigo-fonte"/>
              <w:ind w:firstLine="0"/>
              <w:jc w:val="left"/>
            </w:pPr>
          </w:p>
          <w:p w14:paraId="196461FF" w14:textId="666C114B" w:rsidR="008E35F7" w:rsidRPr="00304E32" w:rsidRDefault="008E35F7" w:rsidP="008E35F7">
            <w:pPr>
              <w:pStyle w:val="Cdigo-fonte"/>
              <w:ind w:firstLine="0"/>
              <w:jc w:val="left"/>
            </w:pPr>
            <w:r w:rsidRPr="00304E32">
              <w:t xml:space="preserve">DELETE FROM </w:t>
            </w:r>
            <w:r w:rsidR="00404BB8" w:rsidRPr="001E3FD6">
              <w:rPr>
                <w:rFonts w:cs="Courier New"/>
                <w:color w:val="000000" w:themeColor="text1"/>
                <w:lang w:eastAsia="pt-BR"/>
              </w:rPr>
              <w:t>T_INSIGHTIA_USUARIO</w:t>
            </w:r>
          </w:p>
          <w:p w14:paraId="5008AFC7" w14:textId="671E5557" w:rsidR="00050FEA" w:rsidRPr="00304E32" w:rsidRDefault="7836EFD1" w:rsidP="008E35F7">
            <w:pPr>
              <w:pStyle w:val="Cdigo-fonte"/>
              <w:ind w:firstLine="0"/>
              <w:jc w:val="left"/>
            </w:pPr>
            <w:r>
              <w:t xml:space="preserve">WHERE </w:t>
            </w:r>
            <w:r w:rsidR="73312DE2">
              <w:t>ID_USUARIO</w:t>
            </w:r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307A26D4" w14:textId="025DC0BC" w:rsidR="2131F2E6" w:rsidRDefault="2131F2E6" w:rsidP="2131F2E6">
            <w:pPr>
              <w:pStyle w:val="Cdigo-fonte"/>
              <w:ind w:firstLine="0"/>
              <w:jc w:val="left"/>
            </w:pPr>
          </w:p>
          <w:p w14:paraId="6525CF86" w14:textId="7CD8D0CE" w:rsidR="3AE62C95" w:rsidRDefault="3AE62C95" w:rsidP="2131F2E6">
            <w:pPr>
              <w:pStyle w:val="Cdigo-fonte"/>
              <w:ind w:firstLine="0"/>
              <w:jc w:val="left"/>
            </w:pPr>
            <w:r>
              <w:t xml:space="preserve">DELETE FROM </w:t>
            </w:r>
            <w:r w:rsidRPr="2131F2E6">
              <w:rPr>
                <w:rFonts w:cs="Courier New"/>
                <w:color w:val="000000" w:themeColor="text1"/>
                <w:lang w:eastAsia="pt-BR"/>
              </w:rPr>
              <w:t>T_INSIGHTIA_ANUNCIO</w:t>
            </w:r>
          </w:p>
          <w:p w14:paraId="3D0F23AE" w14:textId="7A24E5E1" w:rsidR="3AE62C95" w:rsidRDefault="3AE62C95" w:rsidP="2131F2E6">
            <w:pPr>
              <w:pStyle w:val="Cdigo-fonte"/>
              <w:ind w:firstLine="0"/>
              <w:jc w:val="left"/>
            </w:pPr>
            <w:r>
              <w:t xml:space="preserve">WHERE ID_USUARIO = </w:t>
            </w:r>
            <w:proofErr w:type="gramStart"/>
            <w:r>
              <w:t>2;</w:t>
            </w:r>
            <w:proofErr w:type="gramEnd"/>
          </w:p>
          <w:p w14:paraId="3D303C3C" w14:textId="4FBE26F3" w:rsidR="2131F2E6" w:rsidRDefault="2131F2E6" w:rsidP="2131F2E6">
            <w:pPr>
              <w:pStyle w:val="Cdigo-fonte"/>
              <w:ind w:firstLine="0"/>
              <w:jc w:val="left"/>
            </w:pPr>
          </w:p>
          <w:p w14:paraId="3F2BFEEE" w14:textId="0DDC1B1C" w:rsidR="008E35F7" w:rsidRPr="00304E32" w:rsidRDefault="008E35F7" w:rsidP="008E35F7">
            <w:pPr>
              <w:pStyle w:val="Cdigo-fonte"/>
              <w:ind w:firstLine="0"/>
              <w:jc w:val="left"/>
            </w:pPr>
          </w:p>
        </w:tc>
      </w:tr>
    </w:tbl>
    <w:p w14:paraId="438A95CF" w14:textId="2481202D" w:rsidR="004A05C4" w:rsidRDefault="00DD4030" w:rsidP="004A05C4">
      <w:pPr>
        <w:pStyle w:val="Legenda"/>
      </w:pPr>
      <w:r>
        <w:t xml:space="preserve">Exemplo de </w:t>
      </w:r>
      <w:r w:rsidR="006C4326">
        <w:t>Comandos de Atualização e de Deleção</w:t>
      </w:r>
    </w:p>
    <w:p w14:paraId="494C8E7D" w14:textId="177DAC7B" w:rsidR="004A05C4" w:rsidRPr="0027353F" w:rsidRDefault="004A05C4" w:rsidP="004F1D41">
      <w:pPr>
        <w:pStyle w:val="Ttulo1"/>
        <w:rPr>
          <w:lang w:val="en-US"/>
        </w:rPr>
      </w:pPr>
      <w:bookmarkStart w:id="10" w:name="_Toc67673076"/>
      <w:r w:rsidRPr="0027353F">
        <w:rPr>
          <w:lang w:val="en-US"/>
        </w:rPr>
        <w:lastRenderedPageBreak/>
        <w:t>8</w:t>
      </w:r>
      <w:r w:rsidR="0048324B" w:rsidRPr="0027353F">
        <w:rPr>
          <w:lang w:val="en-US"/>
        </w:rPr>
        <w:t xml:space="preserve"> – Data </w:t>
      </w:r>
      <w:r w:rsidRPr="0027353F">
        <w:rPr>
          <w:lang w:val="en-US"/>
        </w:rPr>
        <w:t>Query</w:t>
      </w:r>
      <w:r w:rsidR="0048324B" w:rsidRPr="0027353F">
        <w:rPr>
          <w:lang w:val="en-US"/>
        </w:rPr>
        <w:t xml:space="preserve"> Language – D</w:t>
      </w:r>
      <w:r w:rsidRPr="0027353F">
        <w:rPr>
          <w:lang w:val="en-US"/>
        </w:rPr>
        <w:t>Q</w:t>
      </w:r>
      <w:r w:rsidR="0048324B" w:rsidRPr="0027353F">
        <w:rPr>
          <w:lang w:val="en-US"/>
        </w:rPr>
        <w:t>L (</w:t>
      </w:r>
      <w:r w:rsidRPr="0027353F">
        <w:rPr>
          <w:lang w:val="en-US"/>
        </w:rPr>
        <w:t>SELECT</w:t>
      </w:r>
      <w:r w:rsidR="0048324B" w:rsidRPr="0027353F">
        <w:rPr>
          <w:lang w:val="en-US"/>
        </w:rPr>
        <w:t>)</w:t>
      </w:r>
      <w:bookmarkEnd w:id="10"/>
    </w:p>
    <w:p w14:paraId="26FFACC4" w14:textId="486FCC41" w:rsidR="004A05C4" w:rsidRPr="004A05C4" w:rsidRDefault="004A05C4" w:rsidP="006739E5">
      <w:pPr>
        <w:pStyle w:val="Ttulo2"/>
      </w:pPr>
      <w:bookmarkStart w:id="11" w:name="_Toc67673077"/>
      <w:r>
        <w:t>8</w:t>
      </w:r>
      <w:r w:rsidRPr="004A05C4">
        <w:t xml:space="preserve">.1 – </w:t>
      </w:r>
      <w:r w:rsidR="006C4326">
        <w:t>R</w:t>
      </w:r>
      <w:r w:rsidR="006C4326" w:rsidRPr="006C4326">
        <w:t xml:space="preserve">elatório </w:t>
      </w:r>
      <w:r w:rsidR="006C4326">
        <w:t>s</w:t>
      </w:r>
      <w:r w:rsidR="006C4326" w:rsidRPr="006C4326">
        <w:t xml:space="preserve">imples </w:t>
      </w:r>
      <w:r w:rsidR="006C4326">
        <w:t>c</w:t>
      </w:r>
      <w:r w:rsidR="006C4326" w:rsidRPr="006C4326">
        <w:t>ontendo apenas uma tabela com dados ordenados.</w:t>
      </w:r>
      <w:bookmarkEnd w:id="11"/>
      <w:r w:rsidR="006C4326" w:rsidRPr="006C4326">
        <w:t xml:space="preserve"> </w:t>
      </w:r>
    </w:p>
    <w:p w14:paraId="38C0F107" w14:textId="0527284A" w:rsidR="004A05C4" w:rsidRDefault="00050FEA" w:rsidP="008E35F7">
      <w:pPr>
        <w:pStyle w:val="PargrafodaLista"/>
        <w:ind w:firstLine="708"/>
      </w:pPr>
      <w:r w:rsidRPr="00050FEA">
        <w:rPr>
          <w:sz w:val="24"/>
          <w:szCs w:val="24"/>
        </w:rPr>
        <w:t xml:space="preserve">Relatório para leitura de pontuação acumulada de todas as empresas em ordem crescente: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:rsidRPr="00F37A2F" w14:paraId="74712F91" w14:textId="77777777" w:rsidTr="79CBAC40">
        <w:tc>
          <w:tcPr>
            <w:tcW w:w="9061" w:type="dxa"/>
          </w:tcPr>
          <w:p w14:paraId="5CEB6D9C" w14:textId="77777777" w:rsidR="004A05C4" w:rsidRPr="00050FEA" w:rsidRDefault="004A05C4" w:rsidP="001F098C">
            <w:pPr>
              <w:pStyle w:val="Cdigo-fonte"/>
              <w:ind w:firstLine="0"/>
              <w:rPr>
                <w:lang w:val="pt-BR"/>
              </w:rPr>
            </w:pPr>
          </w:p>
          <w:p w14:paraId="62D4AEAB" w14:textId="70193179" w:rsidR="552E4A52" w:rsidRPr="000A7F61" w:rsidRDefault="552E4A52" w:rsidP="79CBAC40">
            <w:pPr>
              <w:pStyle w:val="Cdigo-fonte"/>
              <w:ind w:firstLine="0"/>
              <w:rPr>
                <w:lang w:val="pt-BR"/>
              </w:rPr>
            </w:pPr>
            <w:r w:rsidRPr="000A7F61">
              <w:rPr>
                <w:lang w:val="pt-BR"/>
              </w:rPr>
              <w:t>SELECT T_INSIGHTIA_TRANSACAO.ID_TRANSACAO, T_INSIGHTIA_TRANSACAO.ID_USUARIO, T_INSIGHTIA_TRANSACAO.DS_</w:t>
            </w:r>
            <w:proofErr w:type="gramStart"/>
            <w:r w:rsidRPr="000A7F61">
              <w:rPr>
                <w:lang w:val="pt-BR"/>
              </w:rPr>
              <w:t>TITULO</w:t>
            </w:r>
            <w:proofErr w:type="gramEnd"/>
            <w:r w:rsidRPr="000A7F61">
              <w:rPr>
                <w:lang w:val="pt-BR"/>
              </w:rPr>
              <w:t>, T_INSIGHTIA_TRANSACAO.DS_TRANSACAO, T_INSIGHTIA_TRANSACAO.DT_CADASTRO, T_INSIGHTIA_TRANSACAO.VL_VALOR, T_INSIGHTIA_USUARIO.NM_USUARIO</w:t>
            </w:r>
          </w:p>
          <w:p w14:paraId="4B1CBE93" w14:textId="61F12EFF" w:rsidR="552E4A52" w:rsidRDefault="552E4A52" w:rsidP="79CBAC40">
            <w:pPr>
              <w:pStyle w:val="Cdigo-fonte"/>
              <w:ind w:firstLine="0"/>
            </w:pPr>
            <w:r>
              <w:t>FROM T_INSIGHTIA_TRANSACAO</w:t>
            </w:r>
          </w:p>
          <w:p w14:paraId="5E3BCEB6" w14:textId="0E235CF4" w:rsidR="552E4A52" w:rsidRDefault="552E4A52" w:rsidP="79CBAC40">
            <w:pPr>
              <w:pStyle w:val="Cdigo-fonte"/>
              <w:ind w:firstLine="0"/>
            </w:pPr>
            <w:r>
              <w:t>INNER JOIN T_INSIGHTIA_USUARIO ON T_INSIGHTIA_TRANSACAO.ID_USUARIO = T_INSIGHTIA_USUARIO.ID_</w:t>
            </w:r>
            <w:proofErr w:type="gramStart"/>
            <w:r>
              <w:t>USUARIO;</w:t>
            </w:r>
            <w:proofErr w:type="gramEnd"/>
          </w:p>
          <w:p w14:paraId="39DA3EFD" w14:textId="3B2FAA6F" w:rsidR="79CBAC40" w:rsidRDefault="79CBAC40" w:rsidP="79CBAC40">
            <w:pPr>
              <w:pStyle w:val="Cdigo-fonte"/>
              <w:ind w:firstLine="0"/>
            </w:pPr>
          </w:p>
          <w:p w14:paraId="70E43A87" w14:textId="0B422E57" w:rsidR="79CBAC40" w:rsidRDefault="79CBAC40" w:rsidP="79CBAC40">
            <w:pPr>
              <w:pStyle w:val="Cdigo-fonte"/>
              <w:ind w:firstLine="0"/>
            </w:pPr>
          </w:p>
          <w:p w14:paraId="30774A5F" w14:textId="4CF20831" w:rsidR="79CBAC40" w:rsidRDefault="79CBAC40" w:rsidP="79CBAC40">
            <w:pPr>
              <w:pStyle w:val="Cdigo-fonte"/>
              <w:ind w:firstLine="0"/>
            </w:pPr>
          </w:p>
          <w:p w14:paraId="2D716A54" w14:textId="2BFD4129" w:rsidR="79CBAC40" w:rsidRDefault="79CBAC40" w:rsidP="79CBAC40">
            <w:pPr>
              <w:pStyle w:val="Cdigo-fonte"/>
              <w:ind w:firstLine="0"/>
            </w:pPr>
          </w:p>
          <w:p w14:paraId="53DBED0F" w14:textId="4585512F" w:rsidR="1A8DBD7F" w:rsidRDefault="1A8DBD7F" w:rsidP="79CBAC40">
            <w:pPr>
              <w:pStyle w:val="Cdigo-fonte"/>
              <w:ind w:firstLine="0"/>
            </w:pPr>
            <w:r>
              <w:t>SELECT T_INSIGHTIA_TRANSACAO.ID_USUARIO, T_INSIGHTIA_USUARIO.NM_USUARIO, COUNT(T_INSIGHTIA_TRANSACAO.ID_TRANSACAO) AS TOTAL_TRANSACOES</w:t>
            </w:r>
          </w:p>
          <w:p w14:paraId="4732A22C" w14:textId="09EC7538" w:rsidR="1A8DBD7F" w:rsidRDefault="1A8DBD7F" w:rsidP="79CBAC40">
            <w:pPr>
              <w:pStyle w:val="Cdigo-fonte"/>
              <w:ind w:firstLine="0"/>
            </w:pPr>
            <w:r>
              <w:t>FROM T_INSIGHTIA_TRANSACAO</w:t>
            </w:r>
          </w:p>
          <w:p w14:paraId="57057948" w14:textId="3DECB8EB" w:rsidR="1A8DBD7F" w:rsidRDefault="1A8DBD7F" w:rsidP="79CBAC40">
            <w:pPr>
              <w:pStyle w:val="Cdigo-fonte"/>
              <w:ind w:firstLine="0"/>
            </w:pPr>
            <w:r>
              <w:t>INNER JOIN T_INSIGHTIA_USUARIO ON T_INSIGHTIA_TRANSACAO.ID_USUARIO = T_INSIGHTIA_USUARIO.ID_USUARIO</w:t>
            </w:r>
          </w:p>
          <w:p w14:paraId="79447E33" w14:textId="185DC379" w:rsidR="1A8DBD7F" w:rsidRDefault="1A8DBD7F" w:rsidP="79CBAC40">
            <w:pPr>
              <w:pStyle w:val="Cdigo-fonte"/>
              <w:ind w:firstLine="0"/>
            </w:pPr>
            <w:r>
              <w:lastRenderedPageBreak/>
              <w:t>GROUP BY T_INSIGHTIA_TRANSACAO.ID_USUARIO, T_INSIGHTIA_USUARIO.NM_</w:t>
            </w:r>
            <w:proofErr w:type="gramStart"/>
            <w:r>
              <w:t>USUARIO;</w:t>
            </w:r>
            <w:proofErr w:type="gramEnd"/>
          </w:p>
          <w:p w14:paraId="7F838ACF" w14:textId="77777777" w:rsidR="004A05C4" w:rsidRPr="00095CA2" w:rsidRDefault="004A05C4" w:rsidP="001F098C">
            <w:pPr>
              <w:pStyle w:val="Cdigo-fonte"/>
              <w:ind w:firstLine="0"/>
            </w:pPr>
          </w:p>
        </w:tc>
      </w:tr>
    </w:tbl>
    <w:p w14:paraId="353ABDFF" w14:textId="2FB7A89C" w:rsidR="004A05C4" w:rsidRDefault="00DD4030" w:rsidP="004A05C4">
      <w:pPr>
        <w:pStyle w:val="Legenda"/>
      </w:pPr>
      <w:r>
        <w:lastRenderedPageBreak/>
        <w:t xml:space="preserve">Exemplo de </w:t>
      </w:r>
      <w:r w:rsidR="006C4326">
        <w:t>Relatório</w:t>
      </w:r>
    </w:p>
    <w:p w14:paraId="29979DE7" w14:textId="77777777" w:rsidR="004A05C4" w:rsidRPr="0048324B" w:rsidRDefault="004A05C4" w:rsidP="004A05C4">
      <w:pPr>
        <w:pStyle w:val="Corpodetexto"/>
      </w:pPr>
    </w:p>
    <w:p w14:paraId="4C16E65D" w14:textId="6E980780" w:rsidR="006C4326" w:rsidRPr="00D127A6" w:rsidRDefault="006C4326" w:rsidP="00D127A6">
      <w:pPr>
        <w:spacing w:after="0" w:line="240" w:lineRule="auto"/>
        <w:ind w:firstLine="0"/>
        <w:jc w:val="left"/>
        <w:rPr>
          <w:rFonts w:eastAsia="Times New Roman"/>
          <w:b/>
          <w:bCs/>
          <w:iCs/>
          <w:szCs w:val="24"/>
        </w:rPr>
      </w:pPr>
    </w:p>
    <w:sectPr w:rsidR="006C4326" w:rsidRPr="00D127A6" w:rsidSect="007E2C3B">
      <w:headerReference w:type="first" r:id="rId19"/>
      <w:pgSz w:w="16838" w:h="11906" w:orient="landscape" w:code="9"/>
      <w:pgMar w:top="1134" w:right="1707" w:bottom="1701" w:left="11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6A59" w14:textId="77777777" w:rsidR="002408BE" w:rsidRDefault="002408BE" w:rsidP="00987BE0">
      <w:pPr>
        <w:spacing w:after="0" w:line="240" w:lineRule="auto"/>
      </w:pPr>
      <w:r>
        <w:separator/>
      </w:r>
    </w:p>
  </w:endnote>
  <w:endnote w:type="continuationSeparator" w:id="0">
    <w:p w14:paraId="6953ACF2" w14:textId="77777777" w:rsidR="002408BE" w:rsidRDefault="002408BE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24DD" w14:textId="77777777" w:rsidR="002408BE" w:rsidRDefault="002408BE" w:rsidP="00987BE0">
      <w:pPr>
        <w:spacing w:after="0" w:line="240" w:lineRule="auto"/>
      </w:pPr>
      <w:r>
        <w:separator/>
      </w:r>
    </w:p>
  </w:footnote>
  <w:footnote w:type="continuationSeparator" w:id="0">
    <w:p w14:paraId="1063152E" w14:textId="77777777" w:rsidR="002408BE" w:rsidRDefault="002408BE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2979395" name="Imagem 1829793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027444427">
    <w:abstractNumId w:val="0"/>
  </w:num>
  <w:num w:numId="2" w16cid:durableId="77602743">
    <w:abstractNumId w:val="1"/>
  </w:num>
  <w:num w:numId="3" w16cid:durableId="1131244583">
    <w:abstractNumId w:val="7"/>
  </w:num>
  <w:num w:numId="4" w16cid:durableId="6882135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9544883">
    <w:abstractNumId w:val="1"/>
  </w:num>
  <w:num w:numId="6" w16cid:durableId="58795950">
    <w:abstractNumId w:val="1"/>
  </w:num>
  <w:num w:numId="7" w16cid:durableId="1796021044">
    <w:abstractNumId w:val="1"/>
  </w:num>
  <w:num w:numId="8" w16cid:durableId="1062563532">
    <w:abstractNumId w:val="1"/>
  </w:num>
  <w:num w:numId="9" w16cid:durableId="41177564">
    <w:abstractNumId w:val="1"/>
  </w:num>
  <w:num w:numId="10" w16cid:durableId="2033142385">
    <w:abstractNumId w:val="0"/>
  </w:num>
  <w:num w:numId="11" w16cid:durableId="505755735">
    <w:abstractNumId w:val="5"/>
  </w:num>
  <w:num w:numId="12" w16cid:durableId="1240402419">
    <w:abstractNumId w:val="4"/>
  </w:num>
  <w:num w:numId="13" w16cid:durableId="508642814">
    <w:abstractNumId w:val="6"/>
  </w:num>
  <w:num w:numId="14" w16cid:durableId="1651982807">
    <w:abstractNumId w:val="2"/>
  </w:num>
  <w:num w:numId="15" w16cid:durableId="1161308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66C98"/>
    <w:rsid w:val="00072A6C"/>
    <w:rsid w:val="0007605F"/>
    <w:rsid w:val="000906E4"/>
    <w:rsid w:val="00095CA2"/>
    <w:rsid w:val="000A7F61"/>
    <w:rsid w:val="000D2801"/>
    <w:rsid w:val="00101E62"/>
    <w:rsid w:val="001301A6"/>
    <w:rsid w:val="001509ED"/>
    <w:rsid w:val="00160B49"/>
    <w:rsid w:val="001C0C3D"/>
    <w:rsid w:val="001C5EE2"/>
    <w:rsid w:val="001D1D32"/>
    <w:rsid w:val="001E3FD6"/>
    <w:rsid w:val="0023747F"/>
    <w:rsid w:val="002408BE"/>
    <w:rsid w:val="0027353F"/>
    <w:rsid w:val="00282A81"/>
    <w:rsid w:val="002A3C38"/>
    <w:rsid w:val="002E2864"/>
    <w:rsid w:val="002E35AE"/>
    <w:rsid w:val="00304E32"/>
    <w:rsid w:val="00316877"/>
    <w:rsid w:val="00316B13"/>
    <w:rsid w:val="003170FA"/>
    <w:rsid w:val="00340843"/>
    <w:rsid w:val="00347CAE"/>
    <w:rsid w:val="00390223"/>
    <w:rsid w:val="00396E75"/>
    <w:rsid w:val="003A1906"/>
    <w:rsid w:val="003B5C83"/>
    <w:rsid w:val="003C50DD"/>
    <w:rsid w:val="003D4BE5"/>
    <w:rsid w:val="003F24B1"/>
    <w:rsid w:val="004018CB"/>
    <w:rsid w:val="00403151"/>
    <w:rsid w:val="00403F4A"/>
    <w:rsid w:val="00404BB8"/>
    <w:rsid w:val="0044166B"/>
    <w:rsid w:val="00477C33"/>
    <w:rsid w:val="0048324B"/>
    <w:rsid w:val="004A05C4"/>
    <w:rsid w:val="004C39C2"/>
    <w:rsid w:val="004D5BF5"/>
    <w:rsid w:val="004F1D41"/>
    <w:rsid w:val="004F459E"/>
    <w:rsid w:val="00500EDB"/>
    <w:rsid w:val="0054204F"/>
    <w:rsid w:val="0054275F"/>
    <w:rsid w:val="00545406"/>
    <w:rsid w:val="005522A5"/>
    <w:rsid w:val="00556B5B"/>
    <w:rsid w:val="00560364"/>
    <w:rsid w:val="00591097"/>
    <w:rsid w:val="005A79AF"/>
    <w:rsid w:val="005D7910"/>
    <w:rsid w:val="005D7C1D"/>
    <w:rsid w:val="0064602B"/>
    <w:rsid w:val="00650FE8"/>
    <w:rsid w:val="006739E5"/>
    <w:rsid w:val="006C4326"/>
    <w:rsid w:val="006C4A36"/>
    <w:rsid w:val="006E34CE"/>
    <w:rsid w:val="00732060"/>
    <w:rsid w:val="00745816"/>
    <w:rsid w:val="007540CC"/>
    <w:rsid w:val="0076599A"/>
    <w:rsid w:val="00773C42"/>
    <w:rsid w:val="00791F64"/>
    <w:rsid w:val="007E2C3B"/>
    <w:rsid w:val="007E2C7B"/>
    <w:rsid w:val="008236DB"/>
    <w:rsid w:val="00826699"/>
    <w:rsid w:val="00857D86"/>
    <w:rsid w:val="00882BE7"/>
    <w:rsid w:val="00890ACF"/>
    <w:rsid w:val="00893543"/>
    <w:rsid w:val="008C19F2"/>
    <w:rsid w:val="008E35F7"/>
    <w:rsid w:val="0091487C"/>
    <w:rsid w:val="00987BE0"/>
    <w:rsid w:val="00A012C9"/>
    <w:rsid w:val="00A14423"/>
    <w:rsid w:val="00A16E62"/>
    <w:rsid w:val="00A36C8B"/>
    <w:rsid w:val="00A64FC6"/>
    <w:rsid w:val="00AB2BE5"/>
    <w:rsid w:val="00AD6955"/>
    <w:rsid w:val="00AF754D"/>
    <w:rsid w:val="00B010AF"/>
    <w:rsid w:val="00B118A1"/>
    <w:rsid w:val="00B31965"/>
    <w:rsid w:val="00B72257"/>
    <w:rsid w:val="00B92022"/>
    <w:rsid w:val="00C036D1"/>
    <w:rsid w:val="00C235D2"/>
    <w:rsid w:val="00C2382B"/>
    <w:rsid w:val="00C66407"/>
    <w:rsid w:val="00C86529"/>
    <w:rsid w:val="00CC7283"/>
    <w:rsid w:val="00D026C5"/>
    <w:rsid w:val="00D127A6"/>
    <w:rsid w:val="00D563AE"/>
    <w:rsid w:val="00D70546"/>
    <w:rsid w:val="00D71306"/>
    <w:rsid w:val="00D95FC7"/>
    <w:rsid w:val="00DB65E4"/>
    <w:rsid w:val="00DD4030"/>
    <w:rsid w:val="00DD4AD9"/>
    <w:rsid w:val="00E36822"/>
    <w:rsid w:val="00E44082"/>
    <w:rsid w:val="00EA1FE1"/>
    <w:rsid w:val="00ED1183"/>
    <w:rsid w:val="00ED6A41"/>
    <w:rsid w:val="00EF23B5"/>
    <w:rsid w:val="00EF4A0C"/>
    <w:rsid w:val="00F37A2F"/>
    <w:rsid w:val="00F53589"/>
    <w:rsid w:val="00F64703"/>
    <w:rsid w:val="00F977BB"/>
    <w:rsid w:val="00FA626F"/>
    <w:rsid w:val="00FE3FD9"/>
    <w:rsid w:val="00FE5D67"/>
    <w:rsid w:val="01D4FF5E"/>
    <w:rsid w:val="0342CE45"/>
    <w:rsid w:val="034A3862"/>
    <w:rsid w:val="038BC821"/>
    <w:rsid w:val="04055ABA"/>
    <w:rsid w:val="04497217"/>
    <w:rsid w:val="047F8B14"/>
    <w:rsid w:val="04CB4099"/>
    <w:rsid w:val="04FF23EF"/>
    <w:rsid w:val="050CA020"/>
    <w:rsid w:val="055E4329"/>
    <w:rsid w:val="062FB6D5"/>
    <w:rsid w:val="06C368E3"/>
    <w:rsid w:val="07CFDF3D"/>
    <w:rsid w:val="09C6E8E6"/>
    <w:rsid w:val="09FB09A5"/>
    <w:rsid w:val="0A715ECC"/>
    <w:rsid w:val="0B5D14BD"/>
    <w:rsid w:val="0B779D71"/>
    <w:rsid w:val="0DAC2FC7"/>
    <w:rsid w:val="0E134A5A"/>
    <w:rsid w:val="10E69786"/>
    <w:rsid w:val="13604EFB"/>
    <w:rsid w:val="138BADE8"/>
    <w:rsid w:val="139885C7"/>
    <w:rsid w:val="154455E9"/>
    <w:rsid w:val="157C6399"/>
    <w:rsid w:val="16204468"/>
    <w:rsid w:val="168BDB1B"/>
    <w:rsid w:val="1697EFBD"/>
    <w:rsid w:val="16E17A33"/>
    <w:rsid w:val="17ED04EF"/>
    <w:rsid w:val="18C19063"/>
    <w:rsid w:val="19AE70FF"/>
    <w:rsid w:val="1A176BA7"/>
    <w:rsid w:val="1A65C4F9"/>
    <w:rsid w:val="1A8DBD7F"/>
    <w:rsid w:val="1CC9C236"/>
    <w:rsid w:val="1D50BBB7"/>
    <w:rsid w:val="1DA58B34"/>
    <w:rsid w:val="1EB6FC40"/>
    <w:rsid w:val="1F0A8AD1"/>
    <w:rsid w:val="2131F2E6"/>
    <w:rsid w:val="2162F70F"/>
    <w:rsid w:val="23E3402A"/>
    <w:rsid w:val="23FCFC0C"/>
    <w:rsid w:val="243ABB02"/>
    <w:rsid w:val="2546D5A3"/>
    <w:rsid w:val="25B9B1E5"/>
    <w:rsid w:val="26366832"/>
    <w:rsid w:val="2707453D"/>
    <w:rsid w:val="2842E702"/>
    <w:rsid w:val="29CF489E"/>
    <w:rsid w:val="2AC04EDF"/>
    <w:rsid w:val="2B76EC44"/>
    <w:rsid w:val="2BD43533"/>
    <w:rsid w:val="2BEB2DC7"/>
    <w:rsid w:val="2CA5A9B6"/>
    <w:rsid w:val="2D1C08AC"/>
    <w:rsid w:val="2F3736BF"/>
    <w:rsid w:val="30B7E50E"/>
    <w:rsid w:val="3314EB3A"/>
    <w:rsid w:val="3465351F"/>
    <w:rsid w:val="34A6A663"/>
    <w:rsid w:val="367042DA"/>
    <w:rsid w:val="36E34DDE"/>
    <w:rsid w:val="37272692"/>
    <w:rsid w:val="37F7F905"/>
    <w:rsid w:val="38C2F6F3"/>
    <w:rsid w:val="38FDF343"/>
    <w:rsid w:val="39842CBE"/>
    <w:rsid w:val="3ADE602F"/>
    <w:rsid w:val="3AE62C95"/>
    <w:rsid w:val="3B1875AB"/>
    <w:rsid w:val="3B491DFF"/>
    <w:rsid w:val="3D51E4B5"/>
    <w:rsid w:val="3F29E745"/>
    <w:rsid w:val="3FBF4D83"/>
    <w:rsid w:val="4271C6BF"/>
    <w:rsid w:val="42A13860"/>
    <w:rsid w:val="42B18981"/>
    <w:rsid w:val="4593CF33"/>
    <w:rsid w:val="45B3D92A"/>
    <w:rsid w:val="45C18F47"/>
    <w:rsid w:val="46519927"/>
    <w:rsid w:val="466EB0B6"/>
    <w:rsid w:val="46AA0B03"/>
    <w:rsid w:val="47CA5F68"/>
    <w:rsid w:val="4901BA61"/>
    <w:rsid w:val="496B8AA6"/>
    <w:rsid w:val="497D9284"/>
    <w:rsid w:val="4ACB30E0"/>
    <w:rsid w:val="4B4F85B4"/>
    <w:rsid w:val="4C5114F8"/>
    <w:rsid w:val="4CF69FAD"/>
    <w:rsid w:val="4D1D31D9"/>
    <w:rsid w:val="4F6E6528"/>
    <w:rsid w:val="54F667FA"/>
    <w:rsid w:val="552D51CC"/>
    <w:rsid w:val="552E4A52"/>
    <w:rsid w:val="58ACFF87"/>
    <w:rsid w:val="58F16866"/>
    <w:rsid w:val="58F72C0D"/>
    <w:rsid w:val="5919C8E5"/>
    <w:rsid w:val="596FC96C"/>
    <w:rsid w:val="5AC112C5"/>
    <w:rsid w:val="5B640B4F"/>
    <w:rsid w:val="5E9BAC11"/>
    <w:rsid w:val="5F2A5F4C"/>
    <w:rsid w:val="605F2112"/>
    <w:rsid w:val="60A57A4B"/>
    <w:rsid w:val="61251847"/>
    <w:rsid w:val="61461712"/>
    <w:rsid w:val="61B37173"/>
    <w:rsid w:val="62C0E8A8"/>
    <w:rsid w:val="62DFA033"/>
    <w:rsid w:val="6386C8BF"/>
    <w:rsid w:val="642E27F0"/>
    <w:rsid w:val="6688D09C"/>
    <w:rsid w:val="670ECCA3"/>
    <w:rsid w:val="67AC0015"/>
    <w:rsid w:val="6841001F"/>
    <w:rsid w:val="691DC51B"/>
    <w:rsid w:val="69417B2A"/>
    <w:rsid w:val="69BC64E7"/>
    <w:rsid w:val="6A74FF79"/>
    <w:rsid w:val="6B8C742A"/>
    <w:rsid w:val="6D0662D2"/>
    <w:rsid w:val="6E712F0A"/>
    <w:rsid w:val="6EA23333"/>
    <w:rsid w:val="6EBB5B90"/>
    <w:rsid w:val="6ECCBB4D"/>
    <w:rsid w:val="6F48709C"/>
    <w:rsid w:val="700CFF6B"/>
    <w:rsid w:val="7117E8FB"/>
    <w:rsid w:val="71950598"/>
    <w:rsid w:val="7280115E"/>
    <w:rsid w:val="73312DE2"/>
    <w:rsid w:val="74E0ED96"/>
    <w:rsid w:val="74EE8ECF"/>
    <w:rsid w:val="75205C6A"/>
    <w:rsid w:val="75910D92"/>
    <w:rsid w:val="782E910B"/>
    <w:rsid w:val="7836EFD1"/>
    <w:rsid w:val="78A7DB8E"/>
    <w:rsid w:val="78AD83B2"/>
    <w:rsid w:val="79474A15"/>
    <w:rsid w:val="79CBAC40"/>
    <w:rsid w:val="7B63B94F"/>
    <w:rsid w:val="7B80B63B"/>
    <w:rsid w:val="7D87A088"/>
    <w:rsid w:val="7DA9D317"/>
    <w:rsid w:val="7EACF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403151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6739E5"/>
    <w:pPr>
      <w:keepNext/>
      <w:tabs>
        <w:tab w:val="left" w:pos="0"/>
      </w:tabs>
      <w:spacing w:before="480" w:after="480" w:line="360" w:lineRule="auto"/>
      <w:jc w:val="center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6739E5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email94280@email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email94280@e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7FCD79-71A7-469B-8130-0A156E56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28</TotalTime>
  <Pages>1</Pages>
  <Words>2000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Breno Massa Martins</cp:lastModifiedBy>
  <cp:revision>19</cp:revision>
  <cp:lastPrinted>2023-11-11T21:24:00Z</cp:lastPrinted>
  <dcterms:created xsi:type="dcterms:W3CDTF">2021-05-19T01:23:00Z</dcterms:created>
  <dcterms:modified xsi:type="dcterms:W3CDTF">2023-11-11T21:24:00Z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